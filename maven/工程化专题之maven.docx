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1D3CE" w14:textId="77777777" w:rsidR="00823414" w:rsidRDefault="00823414" w:rsidP="00E73384">
      <w:pPr>
        <w:pStyle w:val="aff7"/>
      </w:pPr>
    </w:p>
    <w:p w14:paraId="14373FD5" w14:textId="77777777" w:rsidR="00844AD9" w:rsidRPr="00D47276" w:rsidRDefault="009B1B6B" w:rsidP="004313D6">
      <w:pPr>
        <w:pStyle w:val="ad"/>
        <w:rPr>
          <w:rStyle w:val="af5"/>
          <w:b w:val="0"/>
          <w:color w:val="auto"/>
          <w:spacing w:val="0"/>
          <w:kern w:val="24"/>
          <w:sz w:val="84"/>
          <w:szCs w:val="84"/>
        </w:rPr>
      </w:pPr>
      <w:r>
        <w:rPr>
          <w:noProof/>
        </w:rPr>
        <w:drawing>
          <wp:inline distT="0" distB="0" distL="0" distR="0" wp14:anchorId="111F1C95" wp14:editId="719829C9">
            <wp:extent cx="6227445" cy="1868234"/>
            <wp:effectExtent l="0" t="0" r="1905" b="0"/>
            <wp:docPr id="2" name="图片 2" descr="https://10.url.cn/eth/ajNVdqHZLLAriaH0ZfoUicUvicyBD519yd6PSAGj6FjXdDZ8qvH6lK3RtBYFUGsJlyagEf8EPOtxIU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0.url.cn/eth/ajNVdqHZLLAriaH0ZfoUicUvicyBD519yd6PSAGj6FjXdDZ8qvH6lK3RtBYFUGsJlyagEf8EPOtxIU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445" cy="186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8987C" w14:textId="3D9E37EF" w:rsidR="00EA5C3E" w:rsidRDefault="00EA5C3E" w:rsidP="00EA5C3E"/>
    <w:p w14:paraId="79D4AD6A" w14:textId="7EFDD7EE" w:rsidR="00043DC3" w:rsidRPr="00043DC3" w:rsidRDefault="00043DC3" w:rsidP="00EA5C3E">
      <w:pPr>
        <w:rPr>
          <w:rStyle w:val="af5"/>
          <w:sz w:val="72"/>
          <w:szCs w:val="72"/>
        </w:rPr>
      </w:pPr>
      <w:r w:rsidRPr="00043DC3">
        <w:rPr>
          <w:rStyle w:val="af5"/>
          <w:rFonts w:hint="eastAsia"/>
          <w:sz w:val="72"/>
          <w:szCs w:val="72"/>
        </w:rPr>
        <w:t>咕泡学院</w:t>
      </w:r>
      <w:r w:rsidRPr="00043DC3">
        <w:rPr>
          <w:rStyle w:val="af5"/>
          <w:rFonts w:hint="eastAsia"/>
          <w:sz w:val="72"/>
          <w:szCs w:val="72"/>
        </w:rPr>
        <w:t>VIP</w:t>
      </w:r>
      <w:r w:rsidRPr="00043DC3">
        <w:rPr>
          <w:rStyle w:val="af5"/>
          <w:rFonts w:hint="eastAsia"/>
          <w:sz w:val="72"/>
          <w:szCs w:val="72"/>
        </w:rPr>
        <w:t>课程</w:t>
      </w:r>
    </w:p>
    <w:p w14:paraId="471E992D" w14:textId="1063A620" w:rsidR="009B6AE4" w:rsidRPr="008447EE" w:rsidRDefault="000C0B05" w:rsidP="008447EE">
      <w:pPr>
        <w:pStyle w:val="1"/>
        <w:jc w:val="center"/>
        <w:rPr>
          <w:rStyle w:val="af5"/>
          <w:color w:val="auto"/>
          <w:sz w:val="72"/>
          <w:szCs w:val="72"/>
        </w:rPr>
      </w:pPr>
      <w:r w:rsidRPr="008447EE">
        <w:rPr>
          <w:rStyle w:val="af5"/>
          <w:rFonts w:ascii="Yu Gothic Medium" w:hAnsi="Yu Gothic Medium" w:hint="eastAsia"/>
          <w:color w:val="auto"/>
          <w:sz w:val="72"/>
          <w:szCs w:val="72"/>
        </w:rPr>
        <w:t>工程化专题之</w:t>
      </w:r>
      <w:r w:rsidR="00CB1BFE">
        <w:rPr>
          <w:rStyle w:val="af5"/>
          <w:rFonts w:hint="eastAsia"/>
          <w:color w:val="auto"/>
          <w:sz w:val="72"/>
          <w:szCs w:val="72"/>
        </w:rPr>
        <w:t>Maven</w:t>
      </w:r>
    </w:p>
    <w:p w14:paraId="0608B052" w14:textId="4A2110AC" w:rsidR="00DA5C60" w:rsidRDefault="00DA5C60" w:rsidP="00A67CC3">
      <w:pPr>
        <w:pStyle w:val="ad"/>
        <w:rPr>
          <w:rStyle w:val="af5"/>
          <w:color w:val="auto"/>
          <w:sz w:val="48"/>
          <w:szCs w:val="48"/>
        </w:rPr>
      </w:pPr>
      <w:r>
        <w:rPr>
          <w:rStyle w:val="af5"/>
          <w:rFonts w:hint="eastAsia"/>
          <w:color w:val="auto"/>
          <w:sz w:val="48"/>
          <w:szCs w:val="48"/>
        </w:rPr>
        <w:t>咕泡学院</w:t>
      </w:r>
      <w:r w:rsidR="008447EE">
        <w:rPr>
          <w:rStyle w:val="af5"/>
          <w:rFonts w:hint="eastAsia"/>
          <w:color w:val="auto"/>
          <w:sz w:val="48"/>
          <w:szCs w:val="48"/>
        </w:rPr>
        <w:t xml:space="preserve"> James</w:t>
      </w:r>
      <w:r w:rsidR="008447EE">
        <w:rPr>
          <w:rStyle w:val="af5"/>
          <w:rFonts w:hint="eastAsia"/>
          <w:color w:val="auto"/>
          <w:sz w:val="48"/>
          <w:szCs w:val="48"/>
        </w:rPr>
        <w:t>老师</w:t>
      </w:r>
    </w:p>
    <w:p w14:paraId="718982D4" w14:textId="3447AE06" w:rsidR="00612836" w:rsidRPr="000C0B05" w:rsidRDefault="00612836" w:rsidP="00A67CC3">
      <w:pPr>
        <w:pStyle w:val="ad"/>
        <w:rPr>
          <w:rStyle w:val="af5"/>
          <w:color w:val="auto"/>
          <w:sz w:val="48"/>
          <w:szCs w:val="48"/>
        </w:rPr>
      </w:pPr>
      <w:r>
        <w:rPr>
          <w:rStyle w:val="af5"/>
          <w:rFonts w:hint="eastAsia"/>
          <w:color w:val="auto"/>
          <w:sz w:val="48"/>
          <w:szCs w:val="48"/>
        </w:rPr>
        <w:t xml:space="preserve">QQ </w:t>
      </w:r>
      <w:r w:rsidRPr="00612836">
        <w:rPr>
          <w:rStyle w:val="af5"/>
          <w:color w:val="auto"/>
          <w:sz w:val="48"/>
          <w:szCs w:val="48"/>
        </w:rPr>
        <w:t>2904270631</w:t>
      </w:r>
    </w:p>
    <w:p w14:paraId="7BE71BCD" w14:textId="77777777" w:rsidR="000C0B05" w:rsidRDefault="000C0B05" w:rsidP="00ED23F0">
      <w:pPr>
        <w:pStyle w:val="ad"/>
        <w:rPr>
          <w:rStyle w:val="af5"/>
          <w:rFonts w:ascii="Yu Gothic Medium" w:hAnsi="Yu Gothic Medium"/>
          <w:b w:val="0"/>
          <w:color w:val="auto"/>
          <w:sz w:val="30"/>
          <w:szCs w:val="30"/>
        </w:rPr>
      </w:pPr>
    </w:p>
    <w:p w14:paraId="7AC8F72C" w14:textId="77777777" w:rsidR="007952AF" w:rsidRPr="00FD6446" w:rsidRDefault="007952AF" w:rsidP="00B64B45">
      <w:pPr>
        <w:rPr>
          <w:rStyle w:val="af5"/>
          <w:rFonts w:ascii="Yu Gothic Medium" w:hAnsi="Yu Gothic Medium"/>
          <w:b w:val="0"/>
          <w:color w:val="FFC000"/>
          <w:sz w:val="48"/>
          <w:szCs w:val="48"/>
        </w:rPr>
      </w:pPr>
      <w:r w:rsidRPr="00FD6446">
        <w:rPr>
          <w:rStyle w:val="af5"/>
          <w:rFonts w:ascii="Yu Gothic Medium" w:hAnsi="Yu Gothic Medium" w:hint="eastAsia"/>
          <w:b w:val="0"/>
          <w:color w:val="FFC000"/>
          <w:sz w:val="48"/>
          <w:szCs w:val="48"/>
        </w:rPr>
        <w:t>课程安排</w:t>
      </w:r>
    </w:p>
    <w:p w14:paraId="4C027000" w14:textId="10095B9A" w:rsidR="008731B1" w:rsidRDefault="008169B2" w:rsidP="002F3AA2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认识</w:t>
      </w:r>
      <w:r w:rsidR="007834AA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Maven</w:t>
      </w:r>
    </w:p>
    <w:p w14:paraId="520BE149" w14:textId="050ABE43" w:rsidR="00D146CB" w:rsidRDefault="00D146CB" w:rsidP="002F3AA2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优势</w:t>
      </w:r>
    </w:p>
    <w:p w14:paraId="0831B67B" w14:textId="42085165" w:rsidR="00D146CB" w:rsidRDefault="00D146CB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约定优于配置</w:t>
      </w:r>
    </w:p>
    <w:p w14:paraId="542765C8" w14:textId="7EE6D1E1" w:rsidR="00D146CB" w:rsidRDefault="00D146CB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简单</w:t>
      </w:r>
    </w:p>
    <w:p w14:paraId="780EA457" w14:textId="1B976273" w:rsidR="00D146CB" w:rsidRDefault="00F56F5D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测试支持</w:t>
      </w:r>
    </w:p>
    <w:p w14:paraId="19A885CF" w14:textId="43C81606" w:rsidR="00F56F5D" w:rsidRDefault="00F56F5D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构建简单</w:t>
      </w:r>
    </w:p>
    <w:p w14:paraId="6E01B9D2" w14:textId="7A1D0E15" w:rsidR="00F56F5D" w:rsidRDefault="00F56F5D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CI</w:t>
      </w:r>
    </w:p>
    <w:p w14:paraId="47B22AE6" w14:textId="34DDA1E2" w:rsidR="00F56F5D" w:rsidRDefault="00F56F5D" w:rsidP="00D146C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 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插件丰富</w:t>
      </w:r>
    </w:p>
    <w:p w14:paraId="35981ACB" w14:textId="7C0A9229" w:rsidR="006A5CD9" w:rsidRDefault="006A5CD9" w:rsidP="006A5CD9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下载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</w:p>
    <w:p w14:paraId="3C961CF7" w14:textId="783F1A01" w:rsidR="006A5CD9" w:rsidRPr="006A5CD9" w:rsidRDefault="003D6B03" w:rsidP="006A5CD9">
      <w:pPr>
        <w:pStyle w:val="af8"/>
        <w:numPr>
          <w:ilvl w:val="1"/>
          <w:numId w:val="28"/>
        </w:numPr>
        <w:rPr>
          <w:rFonts w:ascii="Yu Gothic Medium" w:hAnsi="Yu Gothic Medium"/>
          <w:spacing w:val="10"/>
          <w:kern w:val="0"/>
          <w:sz w:val="48"/>
          <w:szCs w:val="48"/>
        </w:rPr>
      </w:pPr>
      <w:hyperlink r:id="rId11" w:history="1">
        <w:r w:rsidR="006A5CD9" w:rsidRPr="00741306">
          <w:rPr>
            <w:rStyle w:val="af4"/>
            <w:rFonts w:ascii="Arial" w:hAnsi="Arial" w:cs="Arial"/>
            <w:sz w:val="21"/>
            <w:szCs w:val="21"/>
            <w:shd w:val="clear" w:color="auto" w:fill="FFFFFF"/>
          </w:rPr>
          <w:t>https://maven.apache.org/download.cgi</w:t>
        </w:r>
      </w:hyperlink>
    </w:p>
    <w:p w14:paraId="0A7F69AB" w14:textId="50E8D362" w:rsidR="006A5CD9" w:rsidRPr="00A43DBD" w:rsidRDefault="006A5CD9" w:rsidP="006A5CD9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color w:val="auto"/>
          <w:sz w:val="48"/>
        </w:rPr>
      </w:pPr>
      <w:r w:rsidRPr="00A43DBD">
        <w:rPr>
          <w:rStyle w:val="af5"/>
          <w:rFonts w:ascii="Yu Gothic Medium" w:hAnsi="Yu Gothic Medium"/>
          <w:color w:val="auto"/>
          <w:sz w:val="48"/>
          <w:szCs w:val="48"/>
        </w:rPr>
        <w:t>安装</w:t>
      </w:r>
    </w:p>
    <w:p w14:paraId="0F0226C7" w14:textId="0395BC9B" w:rsidR="006A5CD9" w:rsidRDefault="006A5CD9" w:rsidP="006A5CD9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 w:rsidRPr="006A5CD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maven-model-builder-3.3.9.jar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org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apache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maven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  <w:r w:rsidRPr="006A5CD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model </w:t>
      </w:r>
    </w:p>
    <w:p w14:paraId="22714241" w14:textId="7BB5055B" w:rsidR="00A43DBD" w:rsidRDefault="009969B5" w:rsidP="006A5CD9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配置</w:t>
      </w:r>
      <w:r w:rsidR="00F33F25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M</w:t>
      </w:r>
      <w:r w:rsidR="0060250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V</w:t>
      </w:r>
      <w:r w:rsidR="00F33F25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M_HOME</w:t>
      </w:r>
    </w:p>
    <w:p w14:paraId="1E414331" w14:textId="5D42DCC2" w:rsidR="009969B5" w:rsidRDefault="009969B5" w:rsidP="009969B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proofErr w:type="gramStart"/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Windows  path</w:t>
      </w:r>
      <w:proofErr w:type="gramEnd"/>
    </w:p>
    <w:p w14:paraId="691BF250" w14:textId="7AB62ACE" w:rsidR="009969B5" w:rsidRDefault="009969B5" w:rsidP="009969B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proofErr w:type="gramStart"/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Linux  .</w:t>
      </w:r>
      <w:proofErr w:type="spellStart"/>
      <w:proofErr w:type="gramEnd"/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bash_profile</w:t>
      </w:r>
      <w:proofErr w:type="spellEnd"/>
    </w:p>
    <w:p w14:paraId="39951CD8" w14:textId="7E5AD0A8" w:rsidR="00185117" w:rsidRDefault="00185117" w:rsidP="009969B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MAVEN_OPTS</w:t>
      </w:r>
    </w:p>
    <w:p w14:paraId="7D03C2ED" w14:textId="2C932652" w:rsidR="00227CAA" w:rsidRDefault="00BC738F" w:rsidP="009969B5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配置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setting.xml</w:t>
      </w:r>
    </w:p>
    <w:p w14:paraId="367DC2AF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&lt;mirror&gt;  </w:t>
      </w:r>
    </w:p>
    <w:p w14:paraId="11A27EA8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  &lt;id&gt;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alimaven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&lt;/id&gt;  </w:t>
      </w:r>
    </w:p>
    <w:p w14:paraId="21E1A6A9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  &lt;name&gt;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aliyun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maven&lt;/name&gt;  </w:t>
      </w:r>
    </w:p>
    <w:p w14:paraId="68C35AA3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  &lt;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url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&gt;http://maven.aliyun.com/nexus/content/groups/public/&lt;/url&gt;  </w:t>
      </w:r>
    </w:p>
    <w:p w14:paraId="297916BA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  &lt;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&gt;central&lt;/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&gt;          </w:t>
      </w:r>
    </w:p>
    <w:p w14:paraId="2569AC8C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&lt;/mirror&gt; </w:t>
      </w:r>
    </w:p>
    <w:p w14:paraId="620D3B91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&lt;mirror&gt;</w:t>
      </w:r>
    </w:p>
    <w:p w14:paraId="30B3192C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&lt;id&gt;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ui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&lt;/id&gt;</w:t>
      </w:r>
    </w:p>
    <w:p w14:paraId="61D96B40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&gt;central&lt;/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&gt;</w:t>
      </w:r>
    </w:p>
    <w:p w14:paraId="6CF44DEA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 xml:space="preserve">&lt;name&gt;Human Readable Name for this </w:t>
      </w:r>
      <w:proofErr w:type="gram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Mirror.&lt;</w:t>
      </w:r>
      <w:proofErr w:type="gram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/name&gt;</w:t>
      </w:r>
    </w:p>
    <w:p w14:paraId="735DF7C6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url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&gt;http://uk.maven.org/maven2/&lt;/url&gt;</w:t>
      </w:r>
    </w:p>
    <w:p w14:paraId="76F76B2D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&lt;/mirror&gt;</w:t>
      </w:r>
    </w:p>
    <w:p w14:paraId="0CD78E1E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</w: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ab/>
        <w:t>&lt;mirror&gt;</w:t>
      </w:r>
    </w:p>
    <w:p w14:paraId="4473D69C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&lt;id&gt;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osc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&lt;/id&gt;</w:t>
      </w:r>
    </w:p>
    <w:p w14:paraId="2AFD03FA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&gt;central&lt;/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&gt;</w:t>
      </w:r>
    </w:p>
    <w:p w14:paraId="478E577A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url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&gt;http://maven.oschina.net/content/groups/public/&lt;/url&gt;</w:t>
      </w:r>
    </w:p>
    <w:p w14:paraId="3ABEAC00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&lt;/mirror&gt;</w:t>
      </w:r>
    </w:p>
    <w:p w14:paraId="3FD95D2F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&lt;mirror&gt;</w:t>
      </w:r>
    </w:p>
    <w:p w14:paraId="10D89E1B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&lt;id&gt;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osc_thirdparty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&lt;/id&gt;</w:t>
      </w:r>
    </w:p>
    <w:p w14:paraId="613636F7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&gt;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thirdparty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&lt;/</w:t>
      </w:r>
      <w:proofErr w:type="spellStart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mirrorOf</w:t>
      </w:r>
      <w:proofErr w:type="spellEnd"/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>&gt;</w:t>
      </w:r>
    </w:p>
    <w:p w14:paraId="77E794AB" w14:textId="77777777" w:rsidR="00E63995" w:rsidRP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    &lt;url&gt;http://maven.oschina.net/content/repositories/thirdparty/&lt;/url&gt;</w:t>
      </w:r>
    </w:p>
    <w:p w14:paraId="2431CFC3" w14:textId="28A6672A" w:rsidR="00E63995" w:rsidRDefault="00E63995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 w:rsidRPr="00E63995">
        <w:rPr>
          <w:rStyle w:val="af5"/>
          <w:rFonts w:ascii="Yu Gothic Medium" w:hAnsi="Yu Gothic Medium"/>
          <w:b w:val="0"/>
          <w:color w:val="auto"/>
          <w:sz w:val="18"/>
          <w:szCs w:val="18"/>
        </w:rPr>
        <w:t xml:space="preserve">        &lt;/mirror&gt;</w:t>
      </w:r>
    </w:p>
    <w:p w14:paraId="12D082FD" w14:textId="686D25A4" w:rsidR="00282117" w:rsidRDefault="003B2E96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>
        <w:rPr>
          <w:noProof/>
        </w:rPr>
        <w:drawing>
          <wp:inline distT="0" distB="0" distL="0" distR="0" wp14:anchorId="36B28E46" wp14:editId="19127F34">
            <wp:extent cx="6227445" cy="181864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F8CB" w14:textId="666D900F" w:rsidR="00655F16" w:rsidRDefault="00655F16" w:rsidP="00E63995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18"/>
          <w:szCs w:val="18"/>
        </w:rPr>
      </w:pPr>
      <w:r>
        <w:rPr>
          <w:noProof/>
        </w:rPr>
        <w:drawing>
          <wp:inline distT="0" distB="0" distL="0" distR="0" wp14:anchorId="143C7CC6" wp14:editId="6DA0A5EB">
            <wp:extent cx="6227445" cy="4663440"/>
            <wp:effectExtent l="0" t="0" r="19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833D" w14:textId="0307EE14" w:rsidR="00282117" w:rsidRDefault="00282117" w:rsidP="00C42954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 w:rsidRPr="0028211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新建一个</w:t>
      </w:r>
      <w:r w:rsidRPr="0028211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Ma</w:t>
      </w:r>
      <w:r w:rsidRPr="00282117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ven</w:t>
      </w:r>
      <w:r w:rsidRPr="0028211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项目</w:t>
      </w:r>
    </w:p>
    <w:p w14:paraId="62452E82" w14:textId="147AD66D" w:rsidR="00C42954" w:rsidRDefault="00C42954" w:rsidP="00C42954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项目结构</w:t>
      </w:r>
    </w:p>
    <w:p w14:paraId="4780C487" w14:textId="66BA1E5B" w:rsidR="00F72F12" w:rsidRDefault="00F72F12" w:rsidP="00F72F12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5F3919DF" wp14:editId="2CA2574E">
            <wp:extent cx="2263336" cy="223285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8944" w14:textId="37CF95FF" w:rsidR="00E36391" w:rsidRDefault="00E36391" w:rsidP="00F72F12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31BA3466" w14:textId="6CB339B4" w:rsidR="00E36391" w:rsidRDefault="00E36391" w:rsidP="00FE5515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pom.xml</w:t>
      </w:r>
    </w:p>
    <w:p w14:paraId="32B9A35B" w14:textId="54F5C209" w:rsidR="00DC580B" w:rsidRDefault="00E77326" w:rsidP="00DC580B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proofErr w:type="spellStart"/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groupId</w:t>
      </w:r>
      <w:proofErr w:type="spellEnd"/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proofErr w:type="spellStart"/>
      <w:proofErr w:type="gramStart"/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com.gupaoedu</w:t>
      </w:r>
      <w:proofErr w:type="spellEnd"/>
      <w:proofErr w:type="gramEnd"/>
    </w:p>
    <w:p w14:paraId="7321A816" w14:textId="27FD6E6B" w:rsidR="009248E5" w:rsidRDefault="009248E5" w:rsidP="00DC580B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proofErr w:type="spellStart"/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artfactId</w:t>
      </w:r>
      <w:proofErr w:type="spellEnd"/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功能命名</w:t>
      </w:r>
    </w:p>
    <w:p w14:paraId="4081D0C5" w14:textId="276EEEBB" w:rsidR="00726BE3" w:rsidRDefault="00726BE3" w:rsidP="00DC580B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ver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sion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版本号</w:t>
      </w:r>
    </w:p>
    <w:p w14:paraId="65C94DAE" w14:textId="3D7A150F" w:rsidR="00726BE3" w:rsidRDefault="00726BE3" w:rsidP="00DC580B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packaging </w:t>
      </w:r>
      <w:r w:rsidR="00C752C7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C752C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打包方式</w:t>
      </w:r>
      <w:r w:rsidR="00C752C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C752C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默认是</w:t>
      </w:r>
      <w:r w:rsidR="00C752C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jar</w:t>
      </w:r>
    </w:p>
    <w:p w14:paraId="0F86BB0A" w14:textId="5ED2FCD8" w:rsidR="000B583B" w:rsidRDefault="000B583B" w:rsidP="00DC580B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proofErr w:type="spellStart"/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dependencyManagement</w:t>
      </w:r>
      <w:proofErr w:type="spellEnd"/>
    </w:p>
    <w:p w14:paraId="5F3AC175" w14:textId="59D2F5E5" w:rsidR="00F03242" w:rsidRDefault="00F03242" w:rsidP="00F03242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只能出现在父</w:t>
      </w:r>
      <w:proofErr w:type="spellStart"/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pom</w:t>
      </w:r>
      <w:proofErr w:type="spellEnd"/>
    </w:p>
    <w:p w14:paraId="0D303BFE" w14:textId="62A982D4" w:rsidR="0054466F" w:rsidRDefault="0054466F" w:rsidP="00F03242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统一版本号</w:t>
      </w:r>
    </w:p>
    <w:p w14:paraId="1C0CEBAA" w14:textId="2FD99C97" w:rsidR="0054466F" w:rsidRDefault="007B364E" w:rsidP="00F03242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声明</w:t>
      </w:r>
      <w:r w:rsidR="00332A1F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332A1F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(</w:t>
      </w:r>
      <w:r w:rsidR="00332A1F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子</w:t>
      </w:r>
      <w:r w:rsidR="00332A1F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POM</w:t>
      </w:r>
      <w:r w:rsidR="00332A1F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里用到再引</w:t>
      </w:r>
      <w:r w:rsidR="00332A1F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)</w:t>
      </w:r>
    </w:p>
    <w:p w14:paraId="4A591084" w14:textId="7AC4F816" w:rsidR="005A4E90" w:rsidRDefault="005A4E90" w:rsidP="005A4E90">
      <w:pPr>
        <w:pStyle w:val="af8"/>
        <w:ind w:left="168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7326D97C" w14:textId="76C6D650" w:rsidR="00332EDE" w:rsidRDefault="009A3B05" w:rsidP="00332EDE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D</w:t>
      </w:r>
      <w:r w:rsidR="00332ED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ependency</w:t>
      </w:r>
    </w:p>
    <w:p w14:paraId="184AA3A3" w14:textId="2FF80ADA" w:rsidR="009A3B05" w:rsidRDefault="009A3B05" w:rsidP="009A3B05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Type 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默认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jar</w:t>
      </w:r>
    </w:p>
    <w:p w14:paraId="59C51846" w14:textId="3D92479C" w:rsidR="009A3B05" w:rsidRDefault="00D051EC" w:rsidP="009A3B05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S</w:t>
      </w:r>
      <w:r w:rsidR="009A3B05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cope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Pr="00BF4053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在哪个阶段用</w:t>
      </w:r>
      <w:r w:rsidRPr="00BF4053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 xml:space="preserve"> </w:t>
      </w:r>
      <w:r w:rsidRPr="00BF4053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，会不会被打到包里</w:t>
      </w:r>
      <w:r w:rsidR="000C1442" w:rsidRPr="00BF4053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（优化</w:t>
      </w:r>
      <w:proofErr w:type="spellStart"/>
      <w:r w:rsidR="000C1442" w:rsidRPr="00BF4053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pom</w:t>
      </w:r>
      <w:proofErr w:type="spellEnd"/>
      <w:r w:rsidR="000C1442" w:rsidRPr="00BF4053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，优化项目）</w:t>
      </w:r>
    </w:p>
    <w:p w14:paraId="132B9FBB" w14:textId="7D18A708" w:rsidR="00CE496A" w:rsidRDefault="00A92C7D" w:rsidP="00CE496A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compile 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编译</w:t>
      </w:r>
      <w:r w:rsidR="00084D3A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 </w:t>
      </w:r>
      <w:r w:rsidR="00372F9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例如</w:t>
      </w:r>
      <w:r w:rsidR="00084D3A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spring-core</w:t>
      </w:r>
    </w:p>
    <w:p w14:paraId="71DC0066" w14:textId="1D29DCD0" w:rsidR="00A92C7D" w:rsidRDefault="00A92C7D" w:rsidP="00CE496A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test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测试</w:t>
      </w:r>
      <w:r w:rsidR="00A91F8C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，</w:t>
      </w:r>
      <w:r w:rsidR="00A91F8C" w:rsidRPr="004D42F5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不会被打到包里</w:t>
      </w:r>
    </w:p>
    <w:p w14:paraId="5A5186EF" w14:textId="2653A949" w:rsidR="00A92C7D" w:rsidRDefault="00A92C7D" w:rsidP="00CE496A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pro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vided</w:t>
      </w:r>
      <w:r w:rsidR="008C6D3B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编译</w:t>
      </w:r>
      <w:r w:rsidR="008C6D3B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</w:t>
      </w:r>
      <w:r w:rsidR="008C6D3B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例如</w:t>
      </w:r>
      <w:r w:rsidR="008C6D3B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servlet</w:t>
      </w:r>
      <w:r w:rsidR="00D2366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D23669" w:rsidRPr="00D2366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我感觉也不会打到包里</w:t>
      </w:r>
      <w:r w:rsidR="00D23669" w:rsidRPr="00D2366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 xml:space="preserve"> </w:t>
      </w:r>
      <w:r w:rsidR="00D23669" w:rsidRPr="00D2366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因为</w:t>
      </w:r>
      <w:r w:rsidR="00D23669" w:rsidRPr="00D2366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tomcat</w:t>
      </w:r>
      <w:r w:rsidR="00D23669" w:rsidRPr="00D2366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里面有</w:t>
      </w:r>
    </w:p>
    <w:p w14:paraId="1889FE0A" w14:textId="732C0094" w:rsidR="00A92C7D" w:rsidRDefault="00A92C7D" w:rsidP="00CE496A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runtime</w:t>
      </w:r>
      <w:r w:rsidR="002E1E55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运行时</w:t>
      </w:r>
      <w:r w:rsidR="004174A6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3F72E4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例如</w:t>
      </w:r>
      <w:r w:rsidR="003F72E4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JDBC</w:t>
      </w:r>
      <w:r w:rsidR="003F72E4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驱动实现</w:t>
      </w:r>
    </w:p>
    <w:p w14:paraId="021D9196" w14:textId="438690F4" w:rsidR="00D4403D" w:rsidRDefault="00A92C7D" w:rsidP="00D4403D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system</w:t>
      </w:r>
      <w:r w:rsidR="00D4403D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D4403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本地一些</w:t>
      </w:r>
      <w:r w:rsidR="00D4403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jar </w:t>
      </w:r>
      <w:r w:rsidR="00D4403D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 w:rsidR="00D4403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例如短信</w:t>
      </w:r>
      <w:r w:rsidR="00D4403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jar</w:t>
      </w:r>
      <w:r w:rsidR="00FD7003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FD7003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（</w:t>
      </w:r>
      <w:proofErr w:type="spellStart"/>
      <w:r w:rsidR="00FD7003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oss</w:t>
      </w:r>
      <w:proofErr w:type="spellEnd"/>
      <w:r w:rsidR="00FD7003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,</w:t>
      </w:r>
      <w:r w:rsidR="00FD7003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阿里的）</w:t>
      </w:r>
    </w:p>
    <w:p w14:paraId="05B88836" w14:textId="7BED681B" w:rsidR="00254887" w:rsidRDefault="00090377" w:rsidP="00090377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依赖传递</w:t>
      </w:r>
      <w:r w:rsidR="00F65DB1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（</w:t>
      </w:r>
      <w:proofErr w:type="spellStart"/>
      <w:r w:rsidR="00F65DB1" w:rsidRPr="00E67DF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mvn</w:t>
      </w:r>
      <w:proofErr w:type="spellEnd"/>
      <w:r w:rsidR="00F65DB1" w:rsidRPr="00E67DF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 xml:space="preserve"> </w:t>
      </w:r>
      <w:proofErr w:type="spellStart"/>
      <w:r w:rsidR="00F65DB1" w:rsidRPr="00E67DF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dependency</w:t>
      </w:r>
      <w:r w:rsidR="00B90D72" w:rsidRPr="00E67DF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:tree</w:t>
      </w:r>
      <w:proofErr w:type="spellEnd"/>
      <w:r w:rsidR="00B90D72" w:rsidRPr="00E67DF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&gt;d.txt</w:t>
      </w:r>
      <w:r w:rsidR="00F65DB1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）</w:t>
      </w:r>
    </w:p>
    <w:p w14:paraId="2FA856A9" w14:textId="11140F37" w:rsidR="00D7709A" w:rsidRPr="00DD126E" w:rsidRDefault="00D7709A" w:rsidP="00D7709A">
      <w:pPr>
        <w:pStyle w:val="af8"/>
        <w:ind w:left="2100"/>
        <w:rPr>
          <w:rStyle w:val="af5"/>
          <w:rFonts w:ascii="Yu Gothic Medium" w:hAnsi="Yu Gothic Medium"/>
          <w:b w:val="0"/>
          <w:color w:val="auto"/>
          <w:sz w:val="32"/>
          <w:szCs w:val="32"/>
        </w:rPr>
      </w:pPr>
      <w:r w:rsidRPr="00DD126E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第一列表示直接依赖</w:t>
      </w:r>
      <w:r w:rsidR="00D3730B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的</w:t>
      </w:r>
      <w:r w:rsidR="00D3730B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scope</w:t>
      </w:r>
      <w:r w:rsidRPr="00DD126E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，第一行表示间接依赖</w:t>
      </w:r>
      <w:r w:rsidR="00FD2651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的</w:t>
      </w:r>
      <w:r w:rsidR="00FD2651">
        <w:rPr>
          <w:rStyle w:val="af5"/>
          <w:rFonts w:ascii="Yu Gothic Medium" w:hAnsi="Yu Gothic Medium" w:hint="eastAsia"/>
          <w:b w:val="0"/>
          <w:color w:val="auto"/>
          <w:sz w:val="32"/>
          <w:szCs w:val="32"/>
        </w:rPr>
        <w:t>scope</w:t>
      </w:r>
    </w:p>
    <w:tbl>
      <w:tblPr>
        <w:tblStyle w:val="aff0"/>
        <w:tblW w:w="0" w:type="auto"/>
        <w:tblInd w:w="2520" w:type="dxa"/>
        <w:tblLook w:val="04A0" w:firstRow="1" w:lastRow="0" w:firstColumn="1" w:lastColumn="0" w:noHBand="0" w:noVBand="1"/>
      </w:tblPr>
      <w:tblGrid>
        <w:gridCol w:w="1560"/>
        <w:gridCol w:w="1561"/>
        <w:gridCol w:w="1307"/>
        <w:gridCol w:w="1562"/>
        <w:gridCol w:w="1513"/>
      </w:tblGrid>
      <w:tr w:rsidR="00776DE6" w14:paraId="6024F808" w14:textId="77777777" w:rsidTr="003468FD">
        <w:tc>
          <w:tcPr>
            <w:tcW w:w="1560" w:type="dxa"/>
          </w:tcPr>
          <w:p w14:paraId="2470CBF9" w14:textId="77777777" w:rsidR="0050763C" w:rsidRPr="00776DE6" w:rsidRDefault="0050763C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</w:p>
        </w:tc>
        <w:tc>
          <w:tcPr>
            <w:tcW w:w="1561" w:type="dxa"/>
          </w:tcPr>
          <w:p w14:paraId="164DE5B4" w14:textId="53419E16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co</w:t>
            </w:r>
            <w:r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  <w:t>mpile</w:t>
            </w:r>
          </w:p>
        </w:tc>
        <w:tc>
          <w:tcPr>
            <w:tcW w:w="1307" w:type="dxa"/>
          </w:tcPr>
          <w:p w14:paraId="4571E07D" w14:textId="721F5E76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  <w:tc>
          <w:tcPr>
            <w:tcW w:w="1562" w:type="dxa"/>
          </w:tcPr>
          <w:p w14:paraId="3CBDFACB" w14:textId="053A03F7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513" w:type="dxa"/>
          </w:tcPr>
          <w:p w14:paraId="5F4B205A" w14:textId="41947534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</w:tr>
      <w:tr w:rsidR="00776DE6" w14:paraId="768D4EA8" w14:textId="77777777" w:rsidTr="003468FD">
        <w:tc>
          <w:tcPr>
            <w:tcW w:w="1560" w:type="dxa"/>
          </w:tcPr>
          <w:p w14:paraId="054C34DC" w14:textId="12343122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co</w:t>
            </w:r>
            <w:r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  <w:t>mpile</w:t>
            </w:r>
          </w:p>
        </w:tc>
        <w:tc>
          <w:tcPr>
            <w:tcW w:w="1561" w:type="dxa"/>
          </w:tcPr>
          <w:p w14:paraId="57948941" w14:textId="24227DA8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co</w:t>
            </w:r>
            <w:r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  <w:t>mpile</w:t>
            </w:r>
          </w:p>
        </w:tc>
        <w:tc>
          <w:tcPr>
            <w:tcW w:w="1307" w:type="dxa"/>
          </w:tcPr>
          <w:p w14:paraId="78625854" w14:textId="705F4C50" w:rsidR="0050763C" w:rsidRPr="00776DE6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62" w:type="dxa"/>
          </w:tcPr>
          <w:p w14:paraId="6FE386EC" w14:textId="5F38E780" w:rsidR="0050763C" w:rsidRPr="00776DE6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13" w:type="dxa"/>
          </w:tcPr>
          <w:p w14:paraId="06BC080B" w14:textId="62EE6DB3" w:rsidR="0050763C" w:rsidRPr="00776DE6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</w:tr>
      <w:tr w:rsidR="00776DE6" w14:paraId="203386FD" w14:textId="77777777" w:rsidTr="003468FD">
        <w:tc>
          <w:tcPr>
            <w:tcW w:w="1560" w:type="dxa"/>
          </w:tcPr>
          <w:p w14:paraId="260F79DF" w14:textId="756038BA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  <w:tc>
          <w:tcPr>
            <w:tcW w:w="1561" w:type="dxa"/>
          </w:tcPr>
          <w:p w14:paraId="3AC316C9" w14:textId="15F39612" w:rsidR="0050763C" w:rsidRPr="00776DE6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  <w:tc>
          <w:tcPr>
            <w:tcW w:w="1307" w:type="dxa"/>
          </w:tcPr>
          <w:p w14:paraId="694DEE64" w14:textId="086C072C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62" w:type="dxa"/>
          </w:tcPr>
          <w:p w14:paraId="6DBF5634" w14:textId="226B75B1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13" w:type="dxa"/>
          </w:tcPr>
          <w:p w14:paraId="605B0DF6" w14:textId="6C3B1FFA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test</w:t>
            </w:r>
          </w:p>
        </w:tc>
      </w:tr>
      <w:tr w:rsidR="00776DE6" w14:paraId="3E786216" w14:textId="77777777" w:rsidTr="003468FD">
        <w:tc>
          <w:tcPr>
            <w:tcW w:w="1560" w:type="dxa"/>
          </w:tcPr>
          <w:p w14:paraId="1E86ECC0" w14:textId="4B2D6FD0" w:rsidR="0050763C" w:rsidRPr="00776DE6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561" w:type="dxa"/>
          </w:tcPr>
          <w:p w14:paraId="39353334" w14:textId="58E6846D" w:rsidR="0050763C" w:rsidRPr="00776DE6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307" w:type="dxa"/>
          </w:tcPr>
          <w:p w14:paraId="48FA273C" w14:textId="43ECB6B7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-</w:t>
            </w:r>
          </w:p>
        </w:tc>
        <w:tc>
          <w:tcPr>
            <w:tcW w:w="1562" w:type="dxa"/>
          </w:tcPr>
          <w:p w14:paraId="3FBFFE5E" w14:textId="540D1D05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  <w:tc>
          <w:tcPr>
            <w:tcW w:w="1513" w:type="dxa"/>
          </w:tcPr>
          <w:p w14:paraId="438E2042" w14:textId="1467FD43" w:rsidR="0050763C" w:rsidRPr="00776DE6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21"/>
                <w:szCs w:val="21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provided</w:t>
            </w:r>
          </w:p>
        </w:tc>
      </w:tr>
      <w:tr w:rsidR="00776DE6" w14:paraId="4301CA76" w14:textId="77777777" w:rsidTr="003468FD">
        <w:tc>
          <w:tcPr>
            <w:tcW w:w="1560" w:type="dxa"/>
          </w:tcPr>
          <w:p w14:paraId="2B57C53A" w14:textId="2F16083C" w:rsidR="0050763C" w:rsidRDefault="00776DE6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  <w:tc>
          <w:tcPr>
            <w:tcW w:w="1561" w:type="dxa"/>
          </w:tcPr>
          <w:p w14:paraId="613616BD" w14:textId="0BB4781E" w:rsidR="0050763C" w:rsidRDefault="00322FC3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  <w:tc>
          <w:tcPr>
            <w:tcW w:w="1307" w:type="dxa"/>
          </w:tcPr>
          <w:p w14:paraId="7313343D" w14:textId="4E08D80F" w:rsidR="0050763C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48"/>
                <w:szCs w:val="48"/>
              </w:rPr>
              <w:t>-</w:t>
            </w:r>
          </w:p>
        </w:tc>
        <w:tc>
          <w:tcPr>
            <w:tcW w:w="1562" w:type="dxa"/>
          </w:tcPr>
          <w:p w14:paraId="42C7F15C" w14:textId="515C870A" w:rsidR="0050763C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>
              <w:rPr>
                <w:rStyle w:val="af5"/>
                <w:rFonts w:ascii="Yu Gothic Medium" w:hAnsi="Yu Gothic Medium" w:hint="eastAsia"/>
                <w:b w:val="0"/>
                <w:color w:val="auto"/>
                <w:sz w:val="48"/>
                <w:szCs w:val="48"/>
              </w:rPr>
              <w:t>-</w:t>
            </w:r>
          </w:p>
        </w:tc>
        <w:tc>
          <w:tcPr>
            <w:tcW w:w="1513" w:type="dxa"/>
          </w:tcPr>
          <w:p w14:paraId="0B83312A" w14:textId="22D3FAB6" w:rsidR="0050763C" w:rsidRDefault="003468FD" w:rsidP="00236C8C">
            <w:pPr>
              <w:pStyle w:val="af8"/>
              <w:ind w:left="0"/>
              <w:rPr>
                <w:rStyle w:val="af5"/>
                <w:rFonts w:ascii="Yu Gothic Medium" w:hAnsi="Yu Gothic Medium"/>
                <w:b w:val="0"/>
                <w:color w:val="auto"/>
                <w:sz w:val="48"/>
                <w:szCs w:val="48"/>
              </w:rPr>
            </w:pPr>
            <w:r w:rsidRPr="00776DE6">
              <w:rPr>
                <w:rStyle w:val="af5"/>
                <w:rFonts w:ascii="Yu Gothic Medium" w:hAnsi="Yu Gothic Medium" w:hint="eastAsia"/>
                <w:b w:val="0"/>
                <w:color w:val="auto"/>
                <w:sz w:val="21"/>
                <w:szCs w:val="21"/>
              </w:rPr>
              <w:t>runtime</w:t>
            </w:r>
          </w:p>
        </w:tc>
      </w:tr>
    </w:tbl>
    <w:p w14:paraId="266AEC07" w14:textId="5883F261" w:rsidR="00DD0117" w:rsidRDefault="00DD0117" w:rsidP="00236C8C">
      <w:pPr>
        <w:pStyle w:val="af8"/>
        <w:ind w:left="252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58F65B76" w14:textId="1FF67C5F" w:rsidR="00B573ED" w:rsidRDefault="00B573ED" w:rsidP="00B573ED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依赖仲裁</w:t>
      </w:r>
    </w:p>
    <w:p w14:paraId="4E0E1E61" w14:textId="0F23E93B" w:rsidR="007A6994" w:rsidRDefault="007A6994" w:rsidP="007A6994">
      <w:pPr>
        <w:pStyle w:val="af8"/>
        <w:numPr>
          <w:ilvl w:val="5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最短路径原则</w:t>
      </w:r>
    </w:p>
    <w:p w14:paraId="6FB74111" w14:textId="29115115" w:rsidR="002D24AD" w:rsidRDefault="002D24AD" w:rsidP="007A6994">
      <w:pPr>
        <w:pStyle w:val="af8"/>
        <w:numPr>
          <w:ilvl w:val="5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加载先后原则</w:t>
      </w:r>
      <w:r w:rsidR="00BF73F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(</w:t>
      </w:r>
      <w:r w:rsidR="00BF73F9" w:rsidRPr="00BF73F9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书写顺序</w:t>
      </w:r>
      <w:r w:rsidR="00BF73F9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)</w:t>
      </w:r>
    </w:p>
    <w:p w14:paraId="2DEC3A68" w14:textId="6C36099C" w:rsidR="005B61FF" w:rsidRDefault="009F2D9D" w:rsidP="005B61FF">
      <w:pPr>
        <w:pStyle w:val="af8"/>
        <w:numPr>
          <w:ilvl w:val="4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e</w:t>
      </w:r>
      <w:r w:rsidR="00054D46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xclusions</w:t>
      </w:r>
    </w:p>
    <w:p w14:paraId="48997B2E" w14:textId="7E67B1D4" w:rsidR="009F2D9D" w:rsidRDefault="00086F19" w:rsidP="009F2D9D">
      <w:pPr>
        <w:pStyle w:val="af8"/>
        <w:numPr>
          <w:ilvl w:val="5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排除包</w:t>
      </w:r>
    </w:p>
    <w:p w14:paraId="6B1E11EA" w14:textId="2DF77D5E" w:rsidR="00B91E5F" w:rsidRDefault="005D13CA" w:rsidP="00B91E5F">
      <w:pPr>
        <w:pStyle w:val="af8"/>
        <w:ind w:left="252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0A914596" wp14:editId="24B83445">
            <wp:extent cx="5112488" cy="2865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6549" cy="28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89E5" w14:textId="0171A965" w:rsidR="00851558" w:rsidRDefault="00851558" w:rsidP="00851558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生命周期</w:t>
      </w:r>
      <w:r w:rsidR="00B82401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B82401" w:rsidRPr="00E50935">
        <w:rPr>
          <w:rStyle w:val="af5"/>
          <w:rFonts w:ascii="Yu Gothic Medium" w:hAnsi="Yu Gothic Medium" w:hint="eastAsia"/>
          <w:b w:val="0"/>
          <w:color w:val="auto"/>
          <w:sz w:val="48"/>
          <w:szCs w:val="48"/>
          <w:u w:val="single"/>
        </w:rPr>
        <w:t>li</w:t>
      </w:r>
      <w:r w:rsidR="00B82401" w:rsidRPr="00E50935">
        <w:rPr>
          <w:rStyle w:val="af5"/>
          <w:rFonts w:ascii="Yu Gothic Medium" w:hAnsi="Yu Gothic Medium"/>
          <w:b w:val="0"/>
          <w:color w:val="auto"/>
          <w:sz w:val="48"/>
          <w:szCs w:val="48"/>
          <w:u w:val="single"/>
        </w:rPr>
        <w:t>fecycle/phase/goal</w:t>
      </w:r>
    </w:p>
    <w:p w14:paraId="067F56E9" w14:textId="6E8D9B27" w:rsidR="00832CA7" w:rsidRDefault="00B17D29" w:rsidP="00B17D29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 w:rsidRPr="00B17D29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A Build Lifecycle is Made Up of Phases</w:t>
      </w:r>
    </w:p>
    <w:p w14:paraId="49862007" w14:textId="0EC087AD" w:rsidR="00B17D29" w:rsidRDefault="00B17D29" w:rsidP="00B17D29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 w:rsidRPr="00B17D29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A Build Phase is Made Up of Plugin Goals</w:t>
      </w:r>
    </w:p>
    <w:p w14:paraId="0B21ABA0" w14:textId="326FF535" w:rsidR="00A20D7E" w:rsidRDefault="00A20D7E" w:rsidP="00A20D7E">
      <w:pPr>
        <w:pStyle w:val="af8"/>
        <w:ind w:left="168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noProof/>
        </w:rPr>
        <w:drawing>
          <wp:inline distT="0" distB="0" distL="0" distR="0" wp14:anchorId="780A9A83" wp14:editId="4052AB3D">
            <wp:extent cx="5568518" cy="36061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1292" cy="360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BC8D" w14:textId="52AE488C" w:rsidR="00AC5C0E" w:rsidRPr="00AC5C0E" w:rsidRDefault="00AC5C0E" w:rsidP="00AC5C0E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AC5C0E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2B1C4109" wp14:editId="022B5025">
            <wp:extent cx="6431280" cy="3025140"/>
            <wp:effectExtent l="0" t="0" r="7620" b="3810"/>
            <wp:docPr id="4" name="图片 4" descr="C:\Users\James\AppData\Roaming\Tencent\Users\2904270631\QQ\WinTemp\RichOle\1O%I5%R[PCG)Q{R7JTG][}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\AppData\Roaming\Tencent\Users\2904270631\QQ\WinTemp\RichOle\1O%I5%R[PCG)Q{R7JTG][}V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EBE89" w14:textId="24FB4EE8" w:rsidR="00AC5C0E" w:rsidRDefault="00AC5C0E" w:rsidP="00A20D7E">
      <w:pPr>
        <w:pStyle w:val="af8"/>
        <w:ind w:left="168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580EDED7" w14:textId="4CAE4AEB" w:rsidR="002C72FA" w:rsidRDefault="00C749FC" w:rsidP="002C72FA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版本管理</w:t>
      </w:r>
    </w:p>
    <w:p w14:paraId="557D0125" w14:textId="6A4DDABE" w:rsidR="0006083B" w:rsidRDefault="0006083B" w:rsidP="0006083B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1.0-SNAPSHOT</w:t>
      </w:r>
    </w:p>
    <w:p w14:paraId="47CDAC20" w14:textId="4CA334DF" w:rsidR="002C7364" w:rsidRDefault="002C7364" w:rsidP="002C7364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r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epository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删除</w:t>
      </w:r>
    </w:p>
    <w:p w14:paraId="2C302F4C" w14:textId="268312AD" w:rsidR="002C7364" w:rsidRDefault="002C7364" w:rsidP="002C7364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proofErr w:type="spellStart"/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mvn</w:t>
      </w:r>
      <w:proofErr w:type="spellEnd"/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clean package -U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(</w:t>
      </w:r>
      <w:r w:rsidR="005B27C4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强制拉一次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)</w:t>
      </w:r>
    </w:p>
    <w:p w14:paraId="0D703411" w14:textId="3D74E4A0" w:rsidR="00F432DA" w:rsidRDefault="00BA3B6F" w:rsidP="00F432DA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主版本号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.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次版本号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.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增量版本号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-&lt;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里程碑版本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&gt;</w:t>
      </w:r>
    </w:p>
    <w:p w14:paraId="48739635" w14:textId="5E9DC35D" w:rsidR="00F527F1" w:rsidRDefault="00F527F1" w:rsidP="00F527F1">
      <w:pPr>
        <w:pStyle w:val="af8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1.0.0-RELAESE</w:t>
      </w:r>
    </w:p>
    <w:p w14:paraId="7EB918CA" w14:textId="67635A63" w:rsidR="00F527F1" w:rsidRDefault="00F527F1" w:rsidP="00F527F1">
      <w:pPr>
        <w:pStyle w:val="af8"/>
        <w:ind w:left="126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698F8492" w14:textId="4A317335" w:rsidR="00F527F1" w:rsidRDefault="00F527F1" w:rsidP="00F527F1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常用命令</w:t>
      </w:r>
    </w:p>
    <w:p w14:paraId="2EEE45D3" w14:textId="7571C591" w:rsidR="00BB7381" w:rsidRDefault="00BB7381" w:rsidP="00F527F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compile</w:t>
      </w:r>
    </w:p>
    <w:p w14:paraId="661DA0C7" w14:textId="31453FA0" w:rsidR="00F527F1" w:rsidRDefault="00BB7381" w:rsidP="00F527F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clean</w:t>
      </w:r>
      <w:r w:rsidR="008D3115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 </w:t>
      </w:r>
      <w:r w:rsidR="008D3115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</w:t>
      </w:r>
      <w:r w:rsidR="008D3115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删除</w:t>
      </w:r>
      <w:r w:rsidR="008D3115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target</w:t>
      </w:r>
      <w:r w:rsidR="00243246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</w:p>
    <w:p w14:paraId="6C4B9039" w14:textId="431911DA" w:rsidR="00BB7381" w:rsidRDefault="00BB7381" w:rsidP="00F527F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test</w:t>
      </w:r>
      <w:r w:rsidR="00A41B4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      </w:t>
      </w:r>
      <w:proofErr w:type="spellStart"/>
      <w:r w:rsidR="00A41B4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test</w:t>
      </w:r>
      <w:proofErr w:type="spellEnd"/>
      <w:r w:rsidR="00A41B4E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case</w:t>
      </w:r>
      <w:r w:rsidR="00E07D66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proofErr w:type="spellStart"/>
      <w:r w:rsidR="00E07D66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junit</w:t>
      </w:r>
      <w:proofErr w:type="spellEnd"/>
      <w:r w:rsidR="00E07D66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/</w:t>
      </w:r>
      <w:proofErr w:type="spellStart"/>
      <w:r w:rsidR="00E07D66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testNG</w:t>
      </w:r>
      <w:proofErr w:type="spellEnd"/>
    </w:p>
    <w:p w14:paraId="046C0D12" w14:textId="0890D4BC" w:rsidR="00BB7381" w:rsidRDefault="00BB7381" w:rsidP="00F527F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package </w:t>
      </w:r>
      <w:r w:rsidR="000403F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打包</w:t>
      </w:r>
    </w:p>
    <w:p w14:paraId="1C17EA7A" w14:textId="22C78622" w:rsidR="00BB7381" w:rsidRDefault="00BB7381" w:rsidP="00F527F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install</w:t>
      </w:r>
      <w:r w:rsidR="000403F7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   </w:t>
      </w:r>
      <w:r w:rsidR="000403F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把项目</w:t>
      </w:r>
      <w:r w:rsidR="000403F7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install</w:t>
      </w:r>
      <w:r w:rsidR="000403F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到</w:t>
      </w:r>
      <w:r w:rsidR="000403F7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local repo</w:t>
      </w:r>
    </w:p>
    <w:p w14:paraId="2F799740" w14:textId="37B20127" w:rsidR="00BB7381" w:rsidRDefault="00BB7381" w:rsidP="00BB7381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  deploy</w:t>
      </w:r>
      <w:r w:rsidR="006B5C82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   </w:t>
      </w:r>
      <w:r w:rsidR="006B5C8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发本地</w:t>
      </w:r>
      <w:r w:rsidR="006B5C8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jar</w:t>
      </w:r>
      <w:r w:rsidR="006B5C8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发布到</w:t>
      </w:r>
      <w:r w:rsidR="006B5C8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re</w:t>
      </w:r>
      <w:r w:rsidR="006B5C82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mote</w:t>
      </w:r>
    </w:p>
    <w:p w14:paraId="42E31740" w14:textId="77777777" w:rsidR="00681D23" w:rsidRDefault="00681D23" w:rsidP="00681D23">
      <w:pPr>
        <w:pStyle w:val="af8"/>
        <w:ind w:left="840"/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</w:p>
    <w:p w14:paraId="6F98F3D1" w14:textId="4FE1A876" w:rsidR="00681D23" w:rsidRDefault="00681D23" w:rsidP="00681D23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插件</w:t>
      </w:r>
    </w:p>
    <w:p w14:paraId="1F0887DE" w14:textId="2ECCD232" w:rsidR="00E35FCF" w:rsidRDefault="00E35FCF" w:rsidP="00E35FCF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常用插件</w:t>
      </w:r>
    </w:p>
    <w:p w14:paraId="02A885C2" w14:textId="1FDAC29D" w:rsidR="00BD4678" w:rsidRDefault="003D6B03" w:rsidP="00BD4678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hyperlink r:id="rId18" w:history="1">
        <w:r w:rsidR="00BD4678" w:rsidRPr="00FD3999">
          <w:rPr>
            <w:rStyle w:val="af4"/>
            <w:rFonts w:ascii="Yu Gothic Medium" w:hAnsi="Yu Gothic Medium"/>
            <w:spacing w:val="10"/>
            <w:kern w:val="0"/>
            <w:sz w:val="48"/>
            <w:szCs w:val="48"/>
          </w:rPr>
          <w:t>https://maven.apache.org/plugins/</w:t>
        </w:r>
      </w:hyperlink>
      <w:r w:rsidR="00BD4678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</w:p>
    <w:p w14:paraId="2668C6B8" w14:textId="10EC0119" w:rsidR="00BD4678" w:rsidRDefault="003D6B03" w:rsidP="00BD4678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hyperlink r:id="rId19" w:history="1">
        <w:r w:rsidR="00BD4678" w:rsidRPr="00FD3999">
          <w:rPr>
            <w:rStyle w:val="af4"/>
            <w:rFonts w:ascii="Yu Gothic Medium" w:hAnsi="Yu Gothic Medium"/>
            <w:spacing w:val="10"/>
            <w:kern w:val="0"/>
            <w:sz w:val="48"/>
            <w:szCs w:val="48"/>
          </w:rPr>
          <w:t>http://www.mojohaus.org/plugins.html</w:t>
        </w:r>
      </w:hyperlink>
      <w:r w:rsidR="00BD4678"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</w:p>
    <w:p w14:paraId="48F2E97C" w14:textId="13661357" w:rsidR="00BD4678" w:rsidRDefault="000F0DFD" w:rsidP="00BD4678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proofErr w:type="spellStart"/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f</w:t>
      </w:r>
      <w:r w:rsidR="00BD4678">
        <w:rPr>
          <w:rStyle w:val="af5"/>
          <w:rFonts w:ascii="Yu Gothic Medium" w:hAnsi="Yu Gothic Medium"/>
          <w:b w:val="0"/>
          <w:color w:val="auto"/>
          <w:sz w:val="48"/>
          <w:szCs w:val="48"/>
        </w:rPr>
        <w:t>indbugs</w:t>
      </w:r>
      <w:proofErr w:type="spellEnd"/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静态代码检查</w:t>
      </w:r>
      <w:proofErr w:type="spellStart"/>
      <w:r w:rsidR="0014634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mvn</w:t>
      </w:r>
      <w:proofErr w:type="spellEnd"/>
      <w:r w:rsidR="0014634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proofErr w:type="spellStart"/>
      <w:r w:rsidR="00146342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findbugs:findbugs</w:t>
      </w:r>
      <w:proofErr w:type="spellEnd"/>
      <w:r w:rsidR="00A076CF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,</w:t>
      </w:r>
      <w:r w:rsidR="00A076CF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检查语法和语意方面</w:t>
      </w:r>
    </w:p>
    <w:p w14:paraId="5406898F" w14:textId="61FA1240" w:rsidR="0057679C" w:rsidRDefault="0057679C" w:rsidP="00BD4678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ver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sions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统一升级版本号</w:t>
      </w:r>
      <w:r w:rsidR="003437CB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r w:rsidR="003437CB" w:rsidRPr="003437CB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得配置插件</w:t>
      </w:r>
    </w:p>
    <w:p w14:paraId="351BCF98" w14:textId="218A1592" w:rsidR="0028774A" w:rsidRPr="00B83CC2" w:rsidRDefault="0028774A" w:rsidP="0028774A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24"/>
          <w:szCs w:val="24"/>
        </w:rPr>
      </w:pPr>
      <w:proofErr w:type="spellStart"/>
      <w:r w:rsidRPr="00B83CC2">
        <w:rPr>
          <w:rStyle w:val="af5"/>
          <w:rFonts w:ascii="Yu Gothic Medium" w:hAnsi="Yu Gothic Medium"/>
          <w:b w:val="0"/>
          <w:color w:val="auto"/>
          <w:sz w:val="24"/>
          <w:szCs w:val="24"/>
        </w:rPr>
        <w:t>mvn</w:t>
      </w:r>
      <w:proofErr w:type="spellEnd"/>
      <w:r w:rsidRPr="00B83CC2">
        <w:rPr>
          <w:rStyle w:val="af5"/>
          <w:rFonts w:ascii="Yu Gothic Medium" w:hAnsi="Yu Gothic Medium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B83CC2">
        <w:rPr>
          <w:rStyle w:val="af5"/>
          <w:rFonts w:ascii="Yu Gothic Medium" w:hAnsi="Yu Gothic Medium"/>
          <w:b w:val="0"/>
          <w:color w:val="auto"/>
          <w:sz w:val="24"/>
          <w:szCs w:val="24"/>
        </w:rPr>
        <w:t>versions:set</w:t>
      </w:r>
      <w:proofErr w:type="spellEnd"/>
      <w:proofErr w:type="gramEnd"/>
      <w:r w:rsidRPr="00B83CC2">
        <w:rPr>
          <w:rStyle w:val="af5"/>
          <w:rFonts w:ascii="Yu Gothic Medium" w:hAnsi="Yu Gothic Medium"/>
          <w:b w:val="0"/>
          <w:color w:val="auto"/>
          <w:sz w:val="24"/>
          <w:szCs w:val="24"/>
        </w:rPr>
        <w:t xml:space="preserve"> -</w:t>
      </w:r>
      <w:proofErr w:type="spellStart"/>
      <w:r w:rsidRPr="00B83CC2">
        <w:rPr>
          <w:rStyle w:val="af5"/>
          <w:rFonts w:ascii="Yu Gothic Medium" w:hAnsi="Yu Gothic Medium"/>
          <w:b w:val="0"/>
          <w:color w:val="auto"/>
          <w:sz w:val="24"/>
          <w:szCs w:val="24"/>
        </w:rPr>
        <w:t>DnewVersion</w:t>
      </w:r>
      <w:proofErr w:type="spellEnd"/>
      <w:r w:rsidRPr="00B83CC2">
        <w:rPr>
          <w:rStyle w:val="af5"/>
          <w:rFonts w:ascii="Yu Gothic Medium" w:hAnsi="Yu Gothic Medium"/>
          <w:b w:val="0"/>
          <w:color w:val="auto"/>
          <w:sz w:val="24"/>
          <w:szCs w:val="24"/>
        </w:rPr>
        <w:t>=1.1</w:t>
      </w:r>
    </w:p>
    <w:p w14:paraId="496A3F41" w14:textId="06F0E1F2" w:rsidR="00647534" w:rsidRDefault="00647534" w:rsidP="00647534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source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打包源代码</w:t>
      </w:r>
    </w:p>
    <w:p w14:paraId="6218AD6B" w14:textId="29400CBE" w:rsidR="00647534" w:rsidRDefault="004A4CD5" w:rsidP="00647534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ass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 xml:space="preserve">embly 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打包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zip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、</w:t>
      </w: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war</w:t>
      </w:r>
      <w:r w:rsidR="00CD1756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 </w:t>
      </w:r>
      <w:r w:rsidR="00CD1756" w:rsidRPr="00CD1756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生成可执行的包</w:t>
      </w:r>
      <w:r w:rsidR="005151D8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 xml:space="preserve"> jar </w:t>
      </w:r>
      <w:r w:rsidR="005151D8">
        <w:rPr>
          <w:rStyle w:val="af5"/>
          <w:rFonts w:ascii="Yu Gothic Medium" w:hAnsi="Yu Gothic Medium"/>
          <w:b w:val="0"/>
          <w:color w:val="FF0000"/>
          <w:sz w:val="48"/>
          <w:szCs w:val="48"/>
        </w:rPr>
        <w:t>–</w:t>
      </w:r>
      <w:r w:rsidR="005151D8">
        <w:rPr>
          <w:rStyle w:val="af5"/>
          <w:rFonts w:ascii="Yu Gothic Medium" w:hAnsi="Yu Gothic Medium" w:hint="eastAsia"/>
          <w:b w:val="0"/>
          <w:color w:val="FF0000"/>
          <w:sz w:val="48"/>
          <w:szCs w:val="48"/>
        </w:rPr>
        <w:t>with dependency</w:t>
      </w:r>
    </w:p>
    <w:p w14:paraId="47B309E6" w14:textId="26E94401" w:rsidR="00E04213" w:rsidRDefault="00E04213" w:rsidP="00647534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tom</w:t>
      </w:r>
      <w:r>
        <w:rPr>
          <w:rStyle w:val="af5"/>
          <w:rFonts w:ascii="Yu Gothic Medium" w:hAnsi="Yu Gothic Medium"/>
          <w:b w:val="0"/>
          <w:color w:val="auto"/>
          <w:sz w:val="48"/>
          <w:szCs w:val="48"/>
        </w:rPr>
        <w:t>cat7</w:t>
      </w:r>
    </w:p>
    <w:p w14:paraId="5DE2B1A7" w14:textId="054517B1" w:rsidR="007B2B43" w:rsidRDefault="007B2B43" w:rsidP="007B2B43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48"/>
          <w:szCs w:val="48"/>
        </w:rPr>
      </w:pPr>
      <w:r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>自定义插件</w:t>
      </w:r>
      <w:r w:rsidR="004D213D">
        <w:rPr>
          <w:rStyle w:val="af5"/>
          <w:rFonts w:ascii="Yu Gothic Medium" w:hAnsi="Yu Gothic Medium" w:hint="eastAsia"/>
          <w:b w:val="0"/>
          <w:color w:val="auto"/>
          <w:sz w:val="48"/>
          <w:szCs w:val="48"/>
        </w:rPr>
        <w:t xml:space="preserve"> </w:t>
      </w:r>
      <w:hyperlink r:id="rId20" w:tgtFrame="_blank" w:history="1">
        <w:r w:rsidR="004D213D">
          <w:rPr>
            <w:rStyle w:val="af4"/>
            <w:rFonts w:ascii="Arial" w:hAnsi="Arial" w:cs="Arial"/>
            <w:sz w:val="21"/>
            <w:szCs w:val="21"/>
            <w:shd w:val="clear" w:color="auto" w:fill="FFFFFF"/>
          </w:rPr>
          <w:t>https://maven.apache.org/guides/plugin/guide-java-plugin-development.html</w:t>
        </w:r>
      </w:hyperlink>
    </w:p>
    <w:p w14:paraId="54EE925A" w14:textId="66270E59" w:rsidR="007B2B43" w:rsidRDefault="00C23EA8" w:rsidP="00C23EA8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 w:rsidRPr="00C23EA8">
        <w:rPr>
          <w:rStyle w:val="af5"/>
          <w:rFonts w:ascii="Yu Gothic Medium" w:hAnsi="Yu Gothic Medium"/>
          <w:b w:val="0"/>
          <w:color w:val="auto"/>
          <w:sz w:val="28"/>
          <w:szCs w:val="28"/>
        </w:rPr>
        <w:t>&lt;packaging&gt;maven-plugin&lt;/packaging&gt;</w:t>
      </w:r>
    </w:p>
    <w:p w14:paraId="035E6725" w14:textId="4CAD86A7" w:rsidR="00D574DD" w:rsidRDefault="00E85A5D" w:rsidP="00E85A5D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e</w:t>
      </w:r>
      <w:r w:rsidRPr="00E85A5D">
        <w:rPr>
          <w:rStyle w:val="af5"/>
          <w:rFonts w:ascii="Yu Gothic Medium" w:hAnsi="Yu Gothic Medium"/>
          <w:b w:val="0"/>
          <w:color w:val="auto"/>
          <w:sz w:val="28"/>
          <w:szCs w:val="28"/>
        </w:rPr>
        <w:t xml:space="preserve">xtends </w:t>
      </w:r>
      <w:proofErr w:type="spellStart"/>
      <w:r w:rsidRPr="00E85A5D">
        <w:rPr>
          <w:rStyle w:val="af5"/>
          <w:rFonts w:ascii="Yu Gothic Medium" w:hAnsi="Yu Gothic Medium"/>
          <w:b w:val="0"/>
          <w:color w:val="auto"/>
          <w:sz w:val="28"/>
          <w:szCs w:val="28"/>
        </w:rPr>
        <w:t>AbstractMojo</w:t>
      </w:r>
      <w:proofErr w:type="spellEnd"/>
    </w:p>
    <w:p w14:paraId="38139255" w14:textId="64362644" w:rsidR="00857DE0" w:rsidRDefault="00857DE0" w:rsidP="00E85A5D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034C174" wp14:editId="42EE46D9">
            <wp:extent cx="6066046" cy="29034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F385" w14:textId="7381D058" w:rsidR="001E502E" w:rsidRDefault="001E502E" w:rsidP="00E85A5D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proofErr w:type="spellStart"/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m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vn</w:t>
      </w:r>
      <w:proofErr w:type="spellEnd"/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install</w:t>
      </w:r>
    </w:p>
    <w:p w14:paraId="5622C69D" w14:textId="7C448D79" w:rsidR="001E502E" w:rsidRPr="00F4107F" w:rsidRDefault="001E502E" w:rsidP="00E85A5D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FF0000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参数传递</w:t>
      </w:r>
      <w:r w:rsidR="00620A51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 w:rsidR="00620A51" w:rsidRPr="00F4107F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&lt;configuration&gt;</w:t>
      </w:r>
      <w:r w:rsidR="00B647CD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 xml:space="preserve">    </w:t>
      </w:r>
      <w:r w:rsidR="00B647CD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插件没有生命周期</w:t>
      </w:r>
      <w:r w:rsidR="00B647CD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 xml:space="preserve"> </w:t>
      </w:r>
      <w:r w:rsidR="00B647CD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插件要挂载（</w:t>
      </w:r>
      <w:r w:rsidR="00B647CD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plugin</w:t>
      </w:r>
      <w:r w:rsidR="00B647CD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要挂载到</w:t>
      </w:r>
      <w:r w:rsidR="00B647CD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phase</w:t>
      </w:r>
      <w:r w:rsidR="00B647CD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）</w:t>
      </w:r>
    </w:p>
    <w:p w14:paraId="28CC64B9" w14:textId="5E3727FE" w:rsidR="00854E68" w:rsidRDefault="00854E68" w:rsidP="00854E68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P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ro</w:t>
      </w: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file</w:t>
      </w:r>
    </w:p>
    <w:p w14:paraId="0506211B" w14:textId="1DA7D85F" w:rsidR="00854E68" w:rsidRDefault="00270D24" w:rsidP="00854E68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使用场景</w:t>
      </w:r>
      <w:r w:rsidR="006E0FAE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dev/test/pro</w:t>
      </w:r>
    </w:p>
    <w:p w14:paraId="4B247912" w14:textId="24960858" w:rsidR="00AA62C6" w:rsidRDefault="00F60940" w:rsidP="00854E68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s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etting.</w:t>
      </w: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 xml:space="preserve">xml 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家和公司两套</w:t>
      </w:r>
      <w:r w:rsidR="009D0329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 w:rsidR="009D0329" w:rsidRPr="00EA3C60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profile</w:t>
      </w:r>
      <w:r w:rsidR="00EA3C60" w:rsidRPr="00EA3C60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切换私服</w:t>
      </w:r>
      <w:r w:rsidR="00EA3C60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 xml:space="preserve">  </w:t>
      </w:r>
      <w:r w:rsidR="00EA3C60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如果没有</w:t>
      </w:r>
      <w:proofErr w:type="spellStart"/>
      <w:r w:rsidR="00EA3C60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vpn</w:t>
      </w:r>
      <w:proofErr w:type="spellEnd"/>
      <w:r w:rsidR="00EA3C60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的话</w:t>
      </w:r>
    </w:p>
    <w:p w14:paraId="096D418C" w14:textId="7B919C48" w:rsidR="00F60940" w:rsidRDefault="00F60940" w:rsidP="00F60940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仓库</w:t>
      </w:r>
    </w:p>
    <w:p w14:paraId="1C256487" w14:textId="42E2C4CF" w:rsidR="00F60940" w:rsidRDefault="00E57919" w:rsidP="00F60940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下载</w:t>
      </w:r>
    </w:p>
    <w:p w14:paraId="10A51C68" w14:textId="728C2C77" w:rsidR="00E57919" w:rsidRDefault="00E57919" w:rsidP="00F60940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安装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解压</w:t>
      </w:r>
    </w:p>
    <w:p w14:paraId="0692BA6F" w14:textId="44038D1E" w:rsidR="00E57919" w:rsidRPr="00512B59" w:rsidRDefault="009F2C1C" w:rsidP="00F60940">
      <w:pPr>
        <w:pStyle w:val="af8"/>
        <w:numPr>
          <w:ilvl w:val="1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使用</w:t>
      </w:r>
      <w:r w:rsidR="003D6B03">
        <w:fldChar w:fldCharType="begin"/>
      </w:r>
      <w:r w:rsidR="003D6B03">
        <w:instrText xml:space="preserve"> HYPERLINK "http://books.sonatype.com/nexus-book/reference3/index.html" </w:instrText>
      </w:r>
      <w:r w:rsidR="003D6B03">
        <w:fldChar w:fldCharType="separate"/>
      </w:r>
      <w:r w:rsidR="00E57919" w:rsidRPr="00FD3999">
        <w:rPr>
          <w:rStyle w:val="af4"/>
          <w:rFonts w:ascii="Arial" w:hAnsi="Arial" w:cs="Arial"/>
          <w:sz w:val="21"/>
          <w:szCs w:val="21"/>
          <w:shd w:val="clear" w:color="auto" w:fill="FFFFFF"/>
        </w:rPr>
        <w:t>http://books.sonatype.com/nexus-book/reference3/index.html</w:t>
      </w:r>
      <w:r w:rsidR="003D6B03">
        <w:rPr>
          <w:rStyle w:val="af4"/>
          <w:rFonts w:ascii="Arial" w:hAnsi="Arial" w:cs="Arial"/>
          <w:sz w:val="21"/>
          <w:szCs w:val="21"/>
          <w:shd w:val="clear" w:color="auto" w:fill="FFFFFF"/>
        </w:rPr>
        <w:fldChar w:fldCharType="end"/>
      </w:r>
      <w:r w:rsidR="00E5791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574990D6" w14:textId="53F1242B" w:rsidR="00512B59" w:rsidRDefault="003D6B03" w:rsidP="009460DA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hyperlink r:id="rId22" w:history="1">
        <w:r w:rsidR="009460DA" w:rsidRPr="00FD3999">
          <w:rPr>
            <w:rStyle w:val="af4"/>
            <w:rFonts w:ascii="Yu Gothic Medium" w:hAnsi="Yu Gothic Medium"/>
            <w:spacing w:val="10"/>
            <w:kern w:val="0"/>
            <w:sz w:val="28"/>
            <w:szCs w:val="28"/>
          </w:rPr>
          <w:t>http://192.168.1.6:8081/nexus</w:t>
        </w:r>
      </w:hyperlink>
    </w:p>
    <w:p w14:paraId="1C25BC86" w14:textId="58F5A711" w:rsidR="009460DA" w:rsidRDefault="009460DA" w:rsidP="009460DA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admin/admin123</w:t>
      </w:r>
    </w:p>
    <w:p w14:paraId="631710DD" w14:textId="571EA3CD" w:rsidR="0035709C" w:rsidRPr="002944EF" w:rsidRDefault="0035709C" w:rsidP="0035709C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  <w:highlight w:val="yellow"/>
        </w:rPr>
      </w:pPr>
      <w:r w:rsidRPr="002944EF">
        <w:rPr>
          <w:rStyle w:val="af5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发布</w:t>
      </w:r>
    </w:p>
    <w:p w14:paraId="4D7ED274" w14:textId="5A3A0DC8" w:rsidR="0035709C" w:rsidRDefault="0035709C" w:rsidP="0035709C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pom</w:t>
      </w: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 xml:space="preserve">.xml 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配置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</w:p>
    <w:p w14:paraId="002F868E" w14:textId="126E6974" w:rsidR="0035709C" w:rsidRDefault="0035709C" w:rsidP="0035709C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937C134" wp14:editId="1D6BFC91">
            <wp:extent cx="6227445" cy="16573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409D" w14:textId="4A3EE403" w:rsidR="0035709C" w:rsidRDefault="0035709C" w:rsidP="0035709C">
      <w:pPr>
        <w:pStyle w:val="af8"/>
        <w:numPr>
          <w:ilvl w:val="3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084DED6" wp14:editId="44658EE2">
            <wp:extent cx="3246401" cy="1653683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1AEF" w14:textId="023547F7" w:rsidR="002E3F9C" w:rsidRPr="002944EF" w:rsidRDefault="002E3F9C" w:rsidP="002E3F9C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  <w:highlight w:val="yellow"/>
        </w:rPr>
      </w:pPr>
      <w:r w:rsidRPr="002944EF">
        <w:rPr>
          <w:rStyle w:val="af5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下载</w:t>
      </w:r>
      <w:r w:rsidRPr="002944EF">
        <w:rPr>
          <w:rStyle w:val="af5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jar</w:t>
      </w:r>
      <w:r w:rsidRPr="002944EF">
        <w:rPr>
          <w:rStyle w:val="af5"/>
          <w:rFonts w:ascii="Yu Gothic Medium" w:hAnsi="Yu Gothic Medium" w:hint="eastAsia"/>
          <w:b w:val="0"/>
          <w:color w:val="auto"/>
          <w:sz w:val="28"/>
          <w:szCs w:val="28"/>
          <w:highlight w:val="yellow"/>
        </w:rPr>
        <w:t>配置</w:t>
      </w:r>
    </w:p>
    <w:p w14:paraId="51168966" w14:textId="72866297" w:rsidR="002E3F9C" w:rsidRDefault="002E3F9C" w:rsidP="002E3F9C">
      <w:pPr>
        <w:pStyle w:val="af8"/>
        <w:numPr>
          <w:ilvl w:val="2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配置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mirror</w:t>
      </w:r>
    </w:p>
    <w:p w14:paraId="28812F72" w14:textId="6EE6A6C9" w:rsidR="002E3F9C" w:rsidRDefault="00104A5E" w:rsidP="002E3F9C">
      <w:pPr>
        <w:pStyle w:val="af8"/>
        <w:numPr>
          <w:ilvl w:val="2"/>
          <w:numId w:val="28"/>
        </w:numP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P</w:t>
      </w:r>
      <w:r w:rsidR="002E3F9C">
        <w:rPr>
          <w:rStyle w:val="af5"/>
          <w:rFonts w:ascii="Yu Gothic Medium" w:hAnsi="Yu Gothic Medium"/>
          <w:b w:val="0"/>
          <w:color w:val="auto"/>
          <w:sz w:val="28"/>
          <w:szCs w:val="28"/>
        </w:rPr>
        <w:t>rofile</w:t>
      </w:r>
    </w:p>
    <w:p w14:paraId="4E5FC474" w14:textId="482C4E7F" w:rsidR="00496873" w:rsidRDefault="00496873" w:rsidP="00496873">
      <w:pPr>
        <w:pStyle w:val="af8"/>
        <w:numPr>
          <w:ilvl w:val="1"/>
          <w:numId w:val="28"/>
        </w:numPr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</w:pPr>
      <w:r w:rsidRPr="00496873">
        <w:rPr>
          <w:rStyle w:val="af5"/>
          <w:rFonts w:ascii="Yu Gothic Medium" w:hAnsi="Yu Gothic Medium"/>
          <w:b w:val="0"/>
          <w:color w:val="FF0000"/>
          <w:sz w:val="28"/>
          <w:szCs w:val="28"/>
        </w:rPr>
        <w:t>P</w:t>
      </w:r>
      <w:r w:rsidRPr="00496873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 xml:space="preserve">rivilege </w:t>
      </w:r>
      <w:r w:rsidRPr="00496873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不同部门</w:t>
      </w:r>
      <w:r w:rsidRPr="00496873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 xml:space="preserve"> </w:t>
      </w:r>
      <w:r w:rsidRPr="00496873"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权限</w:t>
      </w:r>
    </w:p>
    <w:p w14:paraId="098877AE" w14:textId="339F70D9" w:rsidR="002562CC" w:rsidRPr="00496873" w:rsidRDefault="002562CC" w:rsidP="002562CC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FF0000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索引下载</w:t>
      </w:r>
      <w:r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 xml:space="preserve"> </w:t>
      </w:r>
      <w:r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定时任务</w:t>
      </w:r>
      <w:r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 xml:space="preserve">  </w:t>
      </w:r>
      <w:proofErr w:type="spellStart"/>
      <w:r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>brower</w:t>
      </w:r>
      <w:proofErr w:type="spellEnd"/>
      <w:r>
        <w:rPr>
          <w:rStyle w:val="af5"/>
          <w:rFonts w:ascii="Yu Gothic Medium" w:hAnsi="Yu Gothic Medium" w:hint="eastAsia"/>
          <w:b w:val="0"/>
          <w:color w:val="FF0000"/>
          <w:sz w:val="28"/>
          <w:szCs w:val="28"/>
        </w:rPr>
        <w:t xml:space="preserve"> index</w:t>
      </w:r>
    </w:p>
    <w:p w14:paraId="7BFDFBDD" w14:textId="2704326C" w:rsidR="00104A5E" w:rsidRDefault="00116E16" w:rsidP="00104A5E">
      <w:pPr>
        <w:pStyle w:val="af8"/>
        <w:numPr>
          <w:ilvl w:val="0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>a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rchetype </w:t>
      </w:r>
      <w:r>
        <w:rPr>
          <w:rStyle w:val="af5"/>
          <w:rFonts w:ascii="Yu Gothic Medium" w:hAnsi="Yu Gothic Medium"/>
          <w:b w:val="0"/>
          <w:color w:val="auto"/>
          <w:sz w:val="28"/>
          <w:szCs w:val="28"/>
        </w:rPr>
        <w:t xml:space="preserve"> </w:t>
      </w:r>
      <w:r w:rsidR="00340655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模版化</w:t>
      </w:r>
    </w:p>
    <w:p w14:paraId="670F28F5" w14:textId="48F47934" w:rsidR="002012E2" w:rsidRDefault="002012E2" w:rsidP="002012E2">
      <w:pPr>
        <w:pStyle w:val="af8"/>
        <w:numPr>
          <w:ilvl w:val="1"/>
          <w:numId w:val="28"/>
        </w:numPr>
        <w:rPr>
          <w:rStyle w:val="af5"/>
          <w:rFonts w:ascii="Yu Gothic Medium" w:hAnsi="Yu Gothic Medium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生成一个</w:t>
      </w: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archetype</w:t>
      </w:r>
    </w:p>
    <w:p w14:paraId="4825DF56" w14:textId="583E1A0C" w:rsidR="00116E16" w:rsidRPr="00467CA0" w:rsidRDefault="00E71305" w:rsidP="002012E2">
      <w:pPr>
        <w:pStyle w:val="af8"/>
        <w:numPr>
          <w:ilvl w:val="2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proofErr w:type="spellStart"/>
      <w:r>
        <w:rPr>
          <w:rFonts w:ascii="Lucida Console" w:hAnsi="Lucida Console" w:cs="Lucida Console"/>
          <w:kern w:val="0"/>
          <w:sz w:val="28"/>
          <w:szCs w:val="28"/>
        </w:rPr>
        <w:t>mvn</w:t>
      </w:r>
      <w:proofErr w:type="spellEnd"/>
      <w:r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kern w:val="0"/>
          <w:sz w:val="28"/>
          <w:szCs w:val="28"/>
        </w:rPr>
        <w:t>archetype:create</w:t>
      </w:r>
      <w:proofErr w:type="gramEnd"/>
      <w:r>
        <w:rPr>
          <w:rFonts w:ascii="Lucida Console" w:hAnsi="Lucida Console" w:cs="Lucida Console"/>
          <w:kern w:val="0"/>
          <w:sz w:val="28"/>
          <w:szCs w:val="28"/>
        </w:rPr>
        <w:t>-from-project</w:t>
      </w:r>
      <w:proofErr w:type="spellEnd"/>
    </w:p>
    <w:p w14:paraId="617A14E6" w14:textId="052D409B" w:rsidR="00467CA0" w:rsidRPr="00467CA0" w:rsidRDefault="00467CA0" w:rsidP="002012E2">
      <w:pPr>
        <w:pStyle w:val="af8"/>
        <w:numPr>
          <w:ilvl w:val="2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r>
        <w:rPr>
          <w:rFonts w:ascii="Lucida Console" w:hAnsi="Lucida Console" w:cs="Lucida Console" w:hint="eastAsia"/>
          <w:kern w:val="0"/>
          <w:sz w:val="28"/>
          <w:szCs w:val="28"/>
        </w:rPr>
        <w:t>cd</w:t>
      </w:r>
      <w:r>
        <w:rPr>
          <w:rFonts w:ascii="Lucida Console" w:hAnsi="Lucida Console" w:cs="Lucida Console"/>
          <w:kern w:val="0"/>
          <w:sz w:val="28"/>
          <w:szCs w:val="28"/>
        </w:rPr>
        <w:t xml:space="preserve"> /target/generated-sources/archetype</w:t>
      </w:r>
    </w:p>
    <w:p w14:paraId="34142026" w14:textId="5250D7FE" w:rsidR="00467CA0" w:rsidRPr="00467CA0" w:rsidRDefault="00467CA0" w:rsidP="002012E2">
      <w:pPr>
        <w:pStyle w:val="af8"/>
        <w:numPr>
          <w:ilvl w:val="2"/>
          <w:numId w:val="28"/>
        </w:numPr>
        <w:rPr>
          <w:rFonts w:ascii="Yu Gothic Medium" w:hAnsi="Yu Gothic Medium"/>
          <w:spacing w:val="10"/>
          <w:kern w:val="0"/>
          <w:sz w:val="28"/>
          <w:szCs w:val="28"/>
        </w:rPr>
      </w:pPr>
      <w:proofErr w:type="spellStart"/>
      <w:r>
        <w:rPr>
          <w:rFonts w:ascii="Lucida Console" w:hAnsi="Lucida Console" w:cs="Lucida Console"/>
          <w:kern w:val="0"/>
          <w:sz w:val="28"/>
          <w:szCs w:val="28"/>
        </w:rPr>
        <w:t>mvn</w:t>
      </w:r>
      <w:proofErr w:type="spellEnd"/>
      <w:r>
        <w:rPr>
          <w:rFonts w:ascii="Lucida Console" w:hAnsi="Lucida Console" w:cs="Lucida Console"/>
          <w:kern w:val="0"/>
          <w:sz w:val="28"/>
          <w:szCs w:val="28"/>
        </w:rPr>
        <w:t xml:space="preserve"> install</w:t>
      </w:r>
    </w:p>
    <w:p w14:paraId="027B12D4" w14:textId="1725D6A5" w:rsidR="00467CA0" w:rsidRPr="00456CD7" w:rsidRDefault="00467CA0" w:rsidP="00467CA0">
      <w:pPr>
        <w:pStyle w:val="af8"/>
        <w:numPr>
          <w:ilvl w:val="1"/>
          <w:numId w:val="28"/>
        </w:numPr>
        <w:rPr>
          <w:rFonts w:ascii="Yu Gothic Medium" w:hAnsi="Yu Gothic Medium" w:hint="eastAsia"/>
          <w:spacing w:val="10"/>
          <w:kern w:val="0"/>
          <w:sz w:val="28"/>
          <w:szCs w:val="28"/>
        </w:rPr>
      </w:pPr>
      <w:r>
        <w:rPr>
          <w:rFonts w:ascii="Lucida Console" w:hAnsi="Lucida Console" w:cs="Lucida Console" w:hint="eastAsia"/>
          <w:kern w:val="0"/>
          <w:sz w:val="28"/>
          <w:szCs w:val="28"/>
        </w:rPr>
        <w:t>从</w:t>
      </w:r>
      <w:r w:rsidR="005D751D">
        <w:rPr>
          <w:rFonts w:ascii="Lucida Console" w:hAnsi="Lucida Console" w:cs="Lucida Console" w:hint="eastAsia"/>
          <w:kern w:val="0"/>
          <w:sz w:val="28"/>
          <w:szCs w:val="28"/>
        </w:rPr>
        <w:t>archetype</w:t>
      </w:r>
      <w:r>
        <w:rPr>
          <w:rFonts w:ascii="Lucida Console" w:hAnsi="Lucida Console" w:cs="Lucida Console" w:hint="eastAsia"/>
          <w:kern w:val="0"/>
          <w:sz w:val="28"/>
          <w:szCs w:val="28"/>
        </w:rPr>
        <w:t>创建项目</w:t>
      </w:r>
      <w:r>
        <w:rPr>
          <w:rFonts w:ascii="Lucida Console" w:hAnsi="Lucida Console" w:cs="Lucida Console" w:hint="eastAsia"/>
          <w:kern w:val="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mvn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archetype:generate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-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DarchetypeCatalog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=local</w:t>
      </w:r>
      <w:r w:rsidR="008C087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 w:rsidR="008C087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如果本地骨架过多</w:t>
      </w:r>
      <w:r w:rsidR="008C087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8C087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会有选号</w:t>
      </w:r>
      <w:r w:rsidR="000963A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 w:rsidR="000963A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然后输入</w:t>
      </w:r>
      <w:proofErr w:type="spellStart"/>
      <w:r w:rsidR="000963A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gropuID</w:t>
      </w:r>
      <w:proofErr w:type="spellEnd"/>
      <w:r w:rsidR="000963A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="000963AD">
        <w:rPr>
          <w:rFonts w:ascii="Arial" w:hAnsi="Arial" w:cs="Arial"/>
          <w:color w:val="333333"/>
          <w:sz w:val="21"/>
          <w:szCs w:val="21"/>
          <w:shd w:val="clear" w:color="auto" w:fill="FFFFFF"/>
        </w:rPr>
        <w:t>…</w:t>
      </w:r>
      <w:r w:rsidR="000963AD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.</w:t>
      </w:r>
    </w:p>
    <w:p w14:paraId="3F6ACB48" w14:textId="77777777" w:rsidR="00456CD7" w:rsidRDefault="00456CD7" w:rsidP="00456CD7">
      <w:pP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</w:pPr>
    </w:p>
    <w:p w14:paraId="76984C1D" w14:textId="2DCBCF74" w:rsidR="00456CD7" w:rsidRPr="00456CD7" w:rsidRDefault="00456CD7" w:rsidP="00456CD7">
      <w:pP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</w:pPr>
      <w:r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创建一个新的项目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然后走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12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的步骤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生成骨架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然后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在先创建项目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 xml:space="preserve"> 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走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12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（</w:t>
      </w:r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b</w:t>
      </w:r>
      <w:bookmarkStart w:id="0" w:name="_GoBack"/>
      <w:bookmarkEnd w:id="0"/>
      <w:r w:rsidR="00190064">
        <w:rPr>
          <w:rStyle w:val="af5"/>
          <w:rFonts w:ascii="Yu Gothic Medium" w:hAnsi="Yu Gothic Medium" w:hint="eastAsia"/>
          <w:b w:val="0"/>
          <w:color w:val="auto"/>
          <w:sz w:val="28"/>
          <w:szCs w:val="28"/>
        </w:rPr>
        <w:t>）</w:t>
      </w:r>
    </w:p>
    <w:sectPr w:rsidR="00456CD7" w:rsidRPr="00456CD7">
      <w:headerReference w:type="even" r:id="rId25"/>
      <w:headerReference w:type="default" r:id="rId26"/>
      <w:footerReference w:type="even" r:id="rId27"/>
      <w:footerReference w:type="default" r:id="rId28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3D3FE6" w14:textId="77777777" w:rsidR="003D6B03" w:rsidRDefault="003D6B03">
      <w:pPr>
        <w:spacing w:after="0" w:line="240" w:lineRule="auto"/>
      </w:pPr>
      <w:r>
        <w:separator/>
      </w:r>
    </w:p>
  </w:endnote>
  <w:endnote w:type="continuationSeparator" w:id="0">
    <w:p w14:paraId="3D209B19" w14:textId="77777777" w:rsidR="003D6B03" w:rsidRDefault="003D6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1F9115" w14:textId="77777777" w:rsidR="00891A3C" w:rsidRDefault="00891A3C"/>
  <w:p w14:paraId="780D7C36" w14:textId="5FC4978B" w:rsidR="00891A3C" w:rsidRDefault="00891A3C">
    <w:pPr>
      <w:pStyle w:val="aff4"/>
    </w:pP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BF4053" w:rsidRPr="00BF4053">
      <w:rPr>
        <w:noProof/>
        <w:sz w:val="24"/>
        <w:szCs w:val="24"/>
        <w:lang w:val="zh-CN"/>
      </w:rPr>
      <w:t>4</w:t>
    </w:r>
    <w:r>
      <w:rPr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B2DA8" w14:textId="77777777" w:rsidR="00891A3C" w:rsidRDefault="00891A3C"/>
  <w:p w14:paraId="5823571A" w14:textId="78A5845F" w:rsidR="00891A3C" w:rsidRDefault="00891A3C">
    <w:pPr>
      <w:pStyle w:val="aff5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BF4053" w:rsidRPr="00BF4053">
      <w:rPr>
        <w:noProof/>
        <w:sz w:val="24"/>
        <w:szCs w:val="24"/>
        <w:lang w:val="zh-CN"/>
      </w:rPr>
      <w:t>3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58A8C6" w14:textId="77777777" w:rsidR="003D6B03" w:rsidRDefault="003D6B03">
      <w:pPr>
        <w:spacing w:after="0" w:line="240" w:lineRule="auto"/>
      </w:pPr>
      <w:r>
        <w:separator/>
      </w:r>
    </w:p>
  </w:footnote>
  <w:footnote w:type="continuationSeparator" w:id="0">
    <w:p w14:paraId="0DBFAA1B" w14:textId="77777777" w:rsidR="003D6B03" w:rsidRDefault="003D6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A63D79" w14:textId="7F8F2788" w:rsidR="00891A3C" w:rsidRDefault="003D6B03">
    <w:pPr>
      <w:pStyle w:val="aff6"/>
    </w:pPr>
    <w:sdt>
      <w:sdtPr>
        <w:rPr>
          <w:rFonts w:hint="eastAsia"/>
        </w:rPr>
        <w:alias w:val="标题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35C2A">
          <w:rPr>
            <w:rFonts w:hint="eastAsia"/>
          </w:rPr>
          <w:t>咕泡学院出品</w:t>
        </w:r>
        <w:r w:rsidR="00935C2A">
          <w:rPr>
            <w:rFonts w:hint="eastAsia"/>
          </w:rPr>
          <w:t xml:space="preserve"> http://www.guapedu.com</w:t>
        </w:r>
      </w:sdtContent>
    </w:sdt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EA233" w14:textId="4ACBF530" w:rsidR="00891A3C" w:rsidRDefault="003D6B03">
    <w:pPr>
      <w:pStyle w:val="aff7"/>
    </w:pPr>
    <w:sdt>
      <w:sdtPr>
        <w:alias w:val="标题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1A3C">
          <w:rPr>
            <w:rFonts w:hint="eastAsia"/>
          </w:rPr>
          <w:t>咕泡学院出品</w:t>
        </w:r>
        <w:r w:rsidR="00935C2A">
          <w:rPr>
            <w:rFonts w:hint="eastAsia"/>
          </w:rPr>
          <w:t xml:space="preserve"> htt</w:t>
        </w:r>
        <w:r w:rsidR="00935C2A">
          <w:t>p://www.guapedu.com</w:t>
        </w:r>
      </w:sdtContent>
    </w:sdt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8pt;height:108pt;visibility:visible;mso-wrap-style:square" o:bullet="t">
        <v:imagedata r:id="rId1" o:title="ic_launcher_gupao"/>
      </v:shape>
    </w:pict>
  </w:numPicBullet>
  <w:abstractNum w:abstractNumId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eastAsia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eastAsia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eastAsia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eastAsia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</w:rPr>
    </w:lvl>
  </w:abstractNum>
  <w:abstractNum w:abstractNumId="5">
    <w:nsid w:val="25FE31F3"/>
    <w:multiLevelType w:val="hybridMultilevel"/>
    <w:tmpl w:val="346C6230"/>
    <w:lvl w:ilvl="0" w:tplc="54C81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B17A9B"/>
    <w:multiLevelType w:val="multilevel"/>
    <w:tmpl w:val="0409001D"/>
    <w:styleLink w:val="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eastAsia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C880799"/>
    <w:multiLevelType w:val="hybridMultilevel"/>
    <w:tmpl w:val="B7F49C8A"/>
    <w:lvl w:ilvl="0" w:tplc="557000B0">
      <w:start w:val="1"/>
      <w:numFmt w:val="bullet"/>
      <w:pStyle w:val="a0"/>
      <w:lvlText w:val=""/>
      <w:lvlJc w:val="left"/>
      <w:pPr>
        <w:ind w:left="360" w:hanging="360"/>
      </w:pPr>
      <w:rPr>
        <w:rFonts w:ascii="Wingdings 2" w:eastAsia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nsid w:val="2F384083"/>
    <w:multiLevelType w:val="hybridMultilevel"/>
    <w:tmpl w:val="78D27848"/>
    <w:lvl w:ilvl="0" w:tplc="F97CBF9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A05AE"/>
    <w:multiLevelType w:val="hybridMultilevel"/>
    <w:tmpl w:val="BF128E70"/>
    <w:lvl w:ilvl="0" w:tplc="C02040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034F94"/>
    <w:multiLevelType w:val="hybridMultilevel"/>
    <w:tmpl w:val="8FA2C25A"/>
    <w:lvl w:ilvl="0" w:tplc="EF6A6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1D8774D"/>
    <w:multiLevelType w:val="hybridMultilevel"/>
    <w:tmpl w:val="1C0EAACC"/>
    <w:lvl w:ilvl="0" w:tplc="AFFCD17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  <w:num w:numId="18">
    <w:abstractNumId w:val="7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6"/>
  </w:num>
  <w:num w:numId="24">
    <w:abstractNumId w:val="11"/>
  </w:num>
  <w:num w:numId="25">
    <w:abstractNumId w:val="8"/>
  </w:num>
  <w:num w:numId="26">
    <w:abstractNumId w:val="5"/>
  </w:num>
  <w:num w:numId="27">
    <w:abstractNumId w:val="1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DateAndTime/>
  <w:bordersDoNotSurroundHeader/>
  <w:bordersDoNotSurroundFooter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3D6"/>
    <w:rsid w:val="0000457F"/>
    <w:rsid w:val="000403F7"/>
    <w:rsid w:val="00043DC3"/>
    <w:rsid w:val="00044241"/>
    <w:rsid w:val="000525C7"/>
    <w:rsid w:val="00053C2A"/>
    <w:rsid w:val="00054091"/>
    <w:rsid w:val="00054D46"/>
    <w:rsid w:val="0006083B"/>
    <w:rsid w:val="00070113"/>
    <w:rsid w:val="00076FFB"/>
    <w:rsid w:val="000770A9"/>
    <w:rsid w:val="000814DF"/>
    <w:rsid w:val="000830F4"/>
    <w:rsid w:val="00084D3A"/>
    <w:rsid w:val="00086F19"/>
    <w:rsid w:val="00090377"/>
    <w:rsid w:val="000925AA"/>
    <w:rsid w:val="000963AD"/>
    <w:rsid w:val="000A15EE"/>
    <w:rsid w:val="000A32E0"/>
    <w:rsid w:val="000A79C2"/>
    <w:rsid w:val="000B2564"/>
    <w:rsid w:val="000B381D"/>
    <w:rsid w:val="000B583B"/>
    <w:rsid w:val="000C0B05"/>
    <w:rsid w:val="000C1442"/>
    <w:rsid w:val="000D2620"/>
    <w:rsid w:val="000D4E3B"/>
    <w:rsid w:val="000D60A2"/>
    <w:rsid w:val="000D6318"/>
    <w:rsid w:val="000E00D4"/>
    <w:rsid w:val="000E272F"/>
    <w:rsid w:val="000E5ACD"/>
    <w:rsid w:val="000F0DFD"/>
    <w:rsid w:val="000F387B"/>
    <w:rsid w:val="000F4225"/>
    <w:rsid w:val="000F59CB"/>
    <w:rsid w:val="000F67C4"/>
    <w:rsid w:val="000F73AF"/>
    <w:rsid w:val="001019F5"/>
    <w:rsid w:val="00104A5E"/>
    <w:rsid w:val="00110AAB"/>
    <w:rsid w:val="00116E16"/>
    <w:rsid w:val="0012461C"/>
    <w:rsid w:val="00124A1F"/>
    <w:rsid w:val="00126FD5"/>
    <w:rsid w:val="00127649"/>
    <w:rsid w:val="001312FC"/>
    <w:rsid w:val="00132254"/>
    <w:rsid w:val="001357B7"/>
    <w:rsid w:val="00145B48"/>
    <w:rsid w:val="0014625D"/>
    <w:rsid w:val="00146342"/>
    <w:rsid w:val="00153C7A"/>
    <w:rsid w:val="00155FEE"/>
    <w:rsid w:val="00162AED"/>
    <w:rsid w:val="00163570"/>
    <w:rsid w:val="00165F78"/>
    <w:rsid w:val="00167F05"/>
    <w:rsid w:val="00170431"/>
    <w:rsid w:val="0017779F"/>
    <w:rsid w:val="00177C65"/>
    <w:rsid w:val="00184FC7"/>
    <w:rsid w:val="00185117"/>
    <w:rsid w:val="001851B9"/>
    <w:rsid w:val="00190064"/>
    <w:rsid w:val="001922CE"/>
    <w:rsid w:val="001975B9"/>
    <w:rsid w:val="001A1D7E"/>
    <w:rsid w:val="001A1E27"/>
    <w:rsid w:val="001A4AE6"/>
    <w:rsid w:val="001A641E"/>
    <w:rsid w:val="001B3663"/>
    <w:rsid w:val="001B6497"/>
    <w:rsid w:val="001C5769"/>
    <w:rsid w:val="001C5CE5"/>
    <w:rsid w:val="001C769E"/>
    <w:rsid w:val="001D1782"/>
    <w:rsid w:val="001D3629"/>
    <w:rsid w:val="001E502E"/>
    <w:rsid w:val="001F76C7"/>
    <w:rsid w:val="00200436"/>
    <w:rsid w:val="002012E2"/>
    <w:rsid w:val="00212135"/>
    <w:rsid w:val="00215E9D"/>
    <w:rsid w:val="00220C29"/>
    <w:rsid w:val="002252EB"/>
    <w:rsid w:val="00225951"/>
    <w:rsid w:val="002274AE"/>
    <w:rsid w:val="00227CAA"/>
    <w:rsid w:val="00231C1A"/>
    <w:rsid w:val="00235A6E"/>
    <w:rsid w:val="0023666E"/>
    <w:rsid w:val="00236C8C"/>
    <w:rsid w:val="00243246"/>
    <w:rsid w:val="00243B0B"/>
    <w:rsid w:val="0024468B"/>
    <w:rsid w:val="00244879"/>
    <w:rsid w:val="00246A7F"/>
    <w:rsid w:val="0025188A"/>
    <w:rsid w:val="00254887"/>
    <w:rsid w:val="002562CC"/>
    <w:rsid w:val="00257253"/>
    <w:rsid w:val="002660B3"/>
    <w:rsid w:val="00270D24"/>
    <w:rsid w:val="00271166"/>
    <w:rsid w:val="00273555"/>
    <w:rsid w:val="002749E8"/>
    <w:rsid w:val="002757E0"/>
    <w:rsid w:val="00280800"/>
    <w:rsid w:val="002815F7"/>
    <w:rsid w:val="00282117"/>
    <w:rsid w:val="00284063"/>
    <w:rsid w:val="00284BA5"/>
    <w:rsid w:val="00286289"/>
    <w:rsid w:val="0028774A"/>
    <w:rsid w:val="002944EF"/>
    <w:rsid w:val="00296342"/>
    <w:rsid w:val="00296DB3"/>
    <w:rsid w:val="002A20A4"/>
    <w:rsid w:val="002B053F"/>
    <w:rsid w:val="002B0FE4"/>
    <w:rsid w:val="002B503F"/>
    <w:rsid w:val="002C3C34"/>
    <w:rsid w:val="002C72FA"/>
    <w:rsid w:val="002C7364"/>
    <w:rsid w:val="002D17AC"/>
    <w:rsid w:val="002D24AD"/>
    <w:rsid w:val="002D36BB"/>
    <w:rsid w:val="002D68B7"/>
    <w:rsid w:val="002E18FF"/>
    <w:rsid w:val="002E1E55"/>
    <w:rsid w:val="002E3F9C"/>
    <w:rsid w:val="002F3AA2"/>
    <w:rsid w:val="002F4E01"/>
    <w:rsid w:val="002F6993"/>
    <w:rsid w:val="00307202"/>
    <w:rsid w:val="0031041F"/>
    <w:rsid w:val="00322FC3"/>
    <w:rsid w:val="003252E6"/>
    <w:rsid w:val="0033183D"/>
    <w:rsid w:val="00332A1F"/>
    <w:rsid w:val="00332EDE"/>
    <w:rsid w:val="003369DE"/>
    <w:rsid w:val="00337779"/>
    <w:rsid w:val="00340655"/>
    <w:rsid w:val="003437CB"/>
    <w:rsid w:val="00343D6E"/>
    <w:rsid w:val="003468FD"/>
    <w:rsid w:val="00354045"/>
    <w:rsid w:val="0035668F"/>
    <w:rsid w:val="00356E1C"/>
    <w:rsid w:val="0035709C"/>
    <w:rsid w:val="00361486"/>
    <w:rsid w:val="00364675"/>
    <w:rsid w:val="00372E08"/>
    <w:rsid w:val="00372F9D"/>
    <w:rsid w:val="00394B27"/>
    <w:rsid w:val="00395241"/>
    <w:rsid w:val="003A1624"/>
    <w:rsid w:val="003A4E70"/>
    <w:rsid w:val="003B2375"/>
    <w:rsid w:val="003B2E96"/>
    <w:rsid w:val="003C0FD4"/>
    <w:rsid w:val="003C2072"/>
    <w:rsid w:val="003C4CB2"/>
    <w:rsid w:val="003C5732"/>
    <w:rsid w:val="003D5586"/>
    <w:rsid w:val="003D6B03"/>
    <w:rsid w:val="003E2A2E"/>
    <w:rsid w:val="003E4106"/>
    <w:rsid w:val="003F34E0"/>
    <w:rsid w:val="003F35A8"/>
    <w:rsid w:val="003F72E4"/>
    <w:rsid w:val="00405311"/>
    <w:rsid w:val="00407859"/>
    <w:rsid w:val="00414333"/>
    <w:rsid w:val="00415060"/>
    <w:rsid w:val="00416A69"/>
    <w:rsid w:val="004174A6"/>
    <w:rsid w:val="00421EB8"/>
    <w:rsid w:val="00422CC7"/>
    <w:rsid w:val="004313D6"/>
    <w:rsid w:val="00432E5E"/>
    <w:rsid w:val="00434963"/>
    <w:rsid w:val="0044522F"/>
    <w:rsid w:val="004555E6"/>
    <w:rsid w:val="00455759"/>
    <w:rsid w:val="00456CD7"/>
    <w:rsid w:val="00461D2D"/>
    <w:rsid w:val="00467CA0"/>
    <w:rsid w:val="004719C9"/>
    <w:rsid w:val="00480869"/>
    <w:rsid w:val="004834C6"/>
    <w:rsid w:val="0048535F"/>
    <w:rsid w:val="00493166"/>
    <w:rsid w:val="00496873"/>
    <w:rsid w:val="004A0984"/>
    <w:rsid w:val="004A1F9D"/>
    <w:rsid w:val="004A4CD5"/>
    <w:rsid w:val="004A50E3"/>
    <w:rsid w:val="004A6256"/>
    <w:rsid w:val="004B4D1C"/>
    <w:rsid w:val="004B656D"/>
    <w:rsid w:val="004B6B6B"/>
    <w:rsid w:val="004C2542"/>
    <w:rsid w:val="004C690F"/>
    <w:rsid w:val="004C6CF4"/>
    <w:rsid w:val="004D213D"/>
    <w:rsid w:val="004D42F5"/>
    <w:rsid w:val="004D715A"/>
    <w:rsid w:val="004E0F94"/>
    <w:rsid w:val="004E36C6"/>
    <w:rsid w:val="00503D98"/>
    <w:rsid w:val="0050763C"/>
    <w:rsid w:val="00512B59"/>
    <w:rsid w:val="00514F68"/>
    <w:rsid w:val="005151D8"/>
    <w:rsid w:val="00515D26"/>
    <w:rsid w:val="00520AE2"/>
    <w:rsid w:val="0052333C"/>
    <w:rsid w:val="00527881"/>
    <w:rsid w:val="00530CE4"/>
    <w:rsid w:val="00543040"/>
    <w:rsid w:val="0054466F"/>
    <w:rsid w:val="0055102A"/>
    <w:rsid w:val="005539F0"/>
    <w:rsid w:val="005578C2"/>
    <w:rsid w:val="00562177"/>
    <w:rsid w:val="00572179"/>
    <w:rsid w:val="0057679C"/>
    <w:rsid w:val="00581821"/>
    <w:rsid w:val="00581D46"/>
    <w:rsid w:val="00585EA2"/>
    <w:rsid w:val="00586FE7"/>
    <w:rsid w:val="005918E9"/>
    <w:rsid w:val="00591D2F"/>
    <w:rsid w:val="005924A9"/>
    <w:rsid w:val="00594066"/>
    <w:rsid w:val="005951EE"/>
    <w:rsid w:val="005A295E"/>
    <w:rsid w:val="005A4E90"/>
    <w:rsid w:val="005B27C4"/>
    <w:rsid w:val="005B61FF"/>
    <w:rsid w:val="005C011E"/>
    <w:rsid w:val="005C4E61"/>
    <w:rsid w:val="005D071C"/>
    <w:rsid w:val="005D0F9C"/>
    <w:rsid w:val="005D13CA"/>
    <w:rsid w:val="005D3CA9"/>
    <w:rsid w:val="005D652C"/>
    <w:rsid w:val="005D6E17"/>
    <w:rsid w:val="005D751D"/>
    <w:rsid w:val="005D7645"/>
    <w:rsid w:val="005E16AF"/>
    <w:rsid w:val="005E23D4"/>
    <w:rsid w:val="005E3E61"/>
    <w:rsid w:val="005F56B1"/>
    <w:rsid w:val="005F68C8"/>
    <w:rsid w:val="0060250E"/>
    <w:rsid w:val="00607BF1"/>
    <w:rsid w:val="00612426"/>
    <w:rsid w:val="00612836"/>
    <w:rsid w:val="00612DD4"/>
    <w:rsid w:val="0061748B"/>
    <w:rsid w:val="00617CF8"/>
    <w:rsid w:val="006200D0"/>
    <w:rsid w:val="00620A51"/>
    <w:rsid w:val="0062198C"/>
    <w:rsid w:val="00625B1F"/>
    <w:rsid w:val="00626029"/>
    <w:rsid w:val="0063209D"/>
    <w:rsid w:val="0063453D"/>
    <w:rsid w:val="0064328C"/>
    <w:rsid w:val="00647534"/>
    <w:rsid w:val="006504EF"/>
    <w:rsid w:val="00650FC3"/>
    <w:rsid w:val="00655F16"/>
    <w:rsid w:val="00656F16"/>
    <w:rsid w:val="006579DA"/>
    <w:rsid w:val="0066426E"/>
    <w:rsid w:val="006673E1"/>
    <w:rsid w:val="006735CA"/>
    <w:rsid w:val="0067516C"/>
    <w:rsid w:val="00677BC1"/>
    <w:rsid w:val="00681D23"/>
    <w:rsid w:val="0069699F"/>
    <w:rsid w:val="006969F8"/>
    <w:rsid w:val="006A22DD"/>
    <w:rsid w:val="006A530C"/>
    <w:rsid w:val="006A5CD9"/>
    <w:rsid w:val="006B54DF"/>
    <w:rsid w:val="006B5753"/>
    <w:rsid w:val="006B5979"/>
    <w:rsid w:val="006B5C82"/>
    <w:rsid w:val="006C348E"/>
    <w:rsid w:val="006C448B"/>
    <w:rsid w:val="006C609C"/>
    <w:rsid w:val="006C6DE8"/>
    <w:rsid w:val="006D3D68"/>
    <w:rsid w:val="006D4920"/>
    <w:rsid w:val="006E0FAE"/>
    <w:rsid w:val="006E5AE8"/>
    <w:rsid w:val="006F058F"/>
    <w:rsid w:val="006F63DC"/>
    <w:rsid w:val="007031B2"/>
    <w:rsid w:val="007035CC"/>
    <w:rsid w:val="0071372B"/>
    <w:rsid w:val="0072234D"/>
    <w:rsid w:val="0072301D"/>
    <w:rsid w:val="00726BE3"/>
    <w:rsid w:val="00731ECC"/>
    <w:rsid w:val="007322AC"/>
    <w:rsid w:val="007339C6"/>
    <w:rsid w:val="00740536"/>
    <w:rsid w:val="00740BA8"/>
    <w:rsid w:val="007425D1"/>
    <w:rsid w:val="007436F5"/>
    <w:rsid w:val="0076030B"/>
    <w:rsid w:val="00765124"/>
    <w:rsid w:val="00776DE6"/>
    <w:rsid w:val="00782B5B"/>
    <w:rsid w:val="007834AA"/>
    <w:rsid w:val="007851EE"/>
    <w:rsid w:val="007952AF"/>
    <w:rsid w:val="007A6994"/>
    <w:rsid w:val="007B1149"/>
    <w:rsid w:val="007B2B43"/>
    <w:rsid w:val="007B364E"/>
    <w:rsid w:val="007C182B"/>
    <w:rsid w:val="007C27C2"/>
    <w:rsid w:val="007C6C7D"/>
    <w:rsid w:val="007D5B15"/>
    <w:rsid w:val="007E04E9"/>
    <w:rsid w:val="007E05DB"/>
    <w:rsid w:val="007E0BB0"/>
    <w:rsid w:val="007E1ACA"/>
    <w:rsid w:val="007E3EC8"/>
    <w:rsid w:val="007F34E4"/>
    <w:rsid w:val="007F5015"/>
    <w:rsid w:val="008070AE"/>
    <w:rsid w:val="00810EBF"/>
    <w:rsid w:val="0081362E"/>
    <w:rsid w:val="008169B2"/>
    <w:rsid w:val="00823414"/>
    <w:rsid w:val="008300AE"/>
    <w:rsid w:val="00832CA7"/>
    <w:rsid w:val="008403E0"/>
    <w:rsid w:val="00842281"/>
    <w:rsid w:val="008447EE"/>
    <w:rsid w:val="00844AD9"/>
    <w:rsid w:val="00851558"/>
    <w:rsid w:val="00853389"/>
    <w:rsid w:val="00854E68"/>
    <w:rsid w:val="008559A0"/>
    <w:rsid w:val="00857DE0"/>
    <w:rsid w:val="00860437"/>
    <w:rsid w:val="00866CEE"/>
    <w:rsid w:val="0087273E"/>
    <w:rsid w:val="008731B1"/>
    <w:rsid w:val="008743CC"/>
    <w:rsid w:val="00882FA5"/>
    <w:rsid w:val="0089011F"/>
    <w:rsid w:val="008905DF"/>
    <w:rsid w:val="00891A3C"/>
    <w:rsid w:val="00895FE6"/>
    <w:rsid w:val="008A5613"/>
    <w:rsid w:val="008B0489"/>
    <w:rsid w:val="008B5A10"/>
    <w:rsid w:val="008B6F86"/>
    <w:rsid w:val="008C087C"/>
    <w:rsid w:val="008C434F"/>
    <w:rsid w:val="008C4458"/>
    <w:rsid w:val="008C5723"/>
    <w:rsid w:val="008C6D3B"/>
    <w:rsid w:val="008C6DDA"/>
    <w:rsid w:val="008D3115"/>
    <w:rsid w:val="008E0FF2"/>
    <w:rsid w:val="008E186E"/>
    <w:rsid w:val="008E1E32"/>
    <w:rsid w:val="008E7B5B"/>
    <w:rsid w:val="008F5E06"/>
    <w:rsid w:val="009031A9"/>
    <w:rsid w:val="00916305"/>
    <w:rsid w:val="0091721D"/>
    <w:rsid w:val="00920F7D"/>
    <w:rsid w:val="009223C7"/>
    <w:rsid w:val="009248E5"/>
    <w:rsid w:val="00925A27"/>
    <w:rsid w:val="00932486"/>
    <w:rsid w:val="00934601"/>
    <w:rsid w:val="00935C2A"/>
    <w:rsid w:val="00936004"/>
    <w:rsid w:val="0093737A"/>
    <w:rsid w:val="009378F5"/>
    <w:rsid w:val="00937BB5"/>
    <w:rsid w:val="00942B94"/>
    <w:rsid w:val="009460DA"/>
    <w:rsid w:val="00954E94"/>
    <w:rsid w:val="00964BC5"/>
    <w:rsid w:val="00967949"/>
    <w:rsid w:val="00970C71"/>
    <w:rsid w:val="00983DC9"/>
    <w:rsid w:val="00991F73"/>
    <w:rsid w:val="00994DFC"/>
    <w:rsid w:val="009969B5"/>
    <w:rsid w:val="009A13EC"/>
    <w:rsid w:val="009A1E69"/>
    <w:rsid w:val="009A249C"/>
    <w:rsid w:val="009A3B05"/>
    <w:rsid w:val="009A5626"/>
    <w:rsid w:val="009A5A2F"/>
    <w:rsid w:val="009A6328"/>
    <w:rsid w:val="009A75E6"/>
    <w:rsid w:val="009B1B6B"/>
    <w:rsid w:val="009B3EDB"/>
    <w:rsid w:val="009B4D96"/>
    <w:rsid w:val="009B6AE4"/>
    <w:rsid w:val="009D0329"/>
    <w:rsid w:val="009E5A87"/>
    <w:rsid w:val="009F2022"/>
    <w:rsid w:val="009F2C1C"/>
    <w:rsid w:val="009F2D9D"/>
    <w:rsid w:val="00A076CF"/>
    <w:rsid w:val="00A113EB"/>
    <w:rsid w:val="00A12E72"/>
    <w:rsid w:val="00A159B0"/>
    <w:rsid w:val="00A2064D"/>
    <w:rsid w:val="00A20D7E"/>
    <w:rsid w:val="00A24E81"/>
    <w:rsid w:val="00A27CDF"/>
    <w:rsid w:val="00A30395"/>
    <w:rsid w:val="00A32642"/>
    <w:rsid w:val="00A35738"/>
    <w:rsid w:val="00A36A56"/>
    <w:rsid w:val="00A37921"/>
    <w:rsid w:val="00A37CB9"/>
    <w:rsid w:val="00A416CC"/>
    <w:rsid w:val="00A41B4E"/>
    <w:rsid w:val="00A43A81"/>
    <w:rsid w:val="00A43DBD"/>
    <w:rsid w:val="00A62A4C"/>
    <w:rsid w:val="00A6623D"/>
    <w:rsid w:val="00A67CC3"/>
    <w:rsid w:val="00A72C1B"/>
    <w:rsid w:val="00A752F6"/>
    <w:rsid w:val="00A91B9D"/>
    <w:rsid w:val="00A91F8C"/>
    <w:rsid w:val="00A92C7D"/>
    <w:rsid w:val="00A961F2"/>
    <w:rsid w:val="00AA227A"/>
    <w:rsid w:val="00AA62C6"/>
    <w:rsid w:val="00AB6B0B"/>
    <w:rsid w:val="00AC5C0E"/>
    <w:rsid w:val="00AC6EA2"/>
    <w:rsid w:val="00AD017D"/>
    <w:rsid w:val="00AD1ACE"/>
    <w:rsid w:val="00AD3ADA"/>
    <w:rsid w:val="00AD5530"/>
    <w:rsid w:val="00AD7E78"/>
    <w:rsid w:val="00AF3B0C"/>
    <w:rsid w:val="00B01569"/>
    <w:rsid w:val="00B1317F"/>
    <w:rsid w:val="00B17D29"/>
    <w:rsid w:val="00B34A8C"/>
    <w:rsid w:val="00B43420"/>
    <w:rsid w:val="00B502CE"/>
    <w:rsid w:val="00B573ED"/>
    <w:rsid w:val="00B62ABF"/>
    <w:rsid w:val="00B630D4"/>
    <w:rsid w:val="00B647CD"/>
    <w:rsid w:val="00B64B45"/>
    <w:rsid w:val="00B6511F"/>
    <w:rsid w:val="00B82401"/>
    <w:rsid w:val="00B83CC2"/>
    <w:rsid w:val="00B90D72"/>
    <w:rsid w:val="00B91E5F"/>
    <w:rsid w:val="00B921C8"/>
    <w:rsid w:val="00B929F5"/>
    <w:rsid w:val="00BA3B6F"/>
    <w:rsid w:val="00BA573E"/>
    <w:rsid w:val="00BA5A16"/>
    <w:rsid w:val="00BA6910"/>
    <w:rsid w:val="00BB2B70"/>
    <w:rsid w:val="00BB3496"/>
    <w:rsid w:val="00BB7381"/>
    <w:rsid w:val="00BC4FBD"/>
    <w:rsid w:val="00BC738F"/>
    <w:rsid w:val="00BD1EA1"/>
    <w:rsid w:val="00BD4678"/>
    <w:rsid w:val="00BE67C5"/>
    <w:rsid w:val="00BE77C2"/>
    <w:rsid w:val="00BF09D4"/>
    <w:rsid w:val="00BF0DC6"/>
    <w:rsid w:val="00BF212A"/>
    <w:rsid w:val="00BF4053"/>
    <w:rsid w:val="00BF73F9"/>
    <w:rsid w:val="00C000E4"/>
    <w:rsid w:val="00C00225"/>
    <w:rsid w:val="00C00A1F"/>
    <w:rsid w:val="00C04A92"/>
    <w:rsid w:val="00C056AC"/>
    <w:rsid w:val="00C14D47"/>
    <w:rsid w:val="00C16F60"/>
    <w:rsid w:val="00C21213"/>
    <w:rsid w:val="00C21478"/>
    <w:rsid w:val="00C23EA8"/>
    <w:rsid w:val="00C2683F"/>
    <w:rsid w:val="00C32014"/>
    <w:rsid w:val="00C35AEA"/>
    <w:rsid w:val="00C374FB"/>
    <w:rsid w:val="00C37C64"/>
    <w:rsid w:val="00C41486"/>
    <w:rsid w:val="00C42954"/>
    <w:rsid w:val="00C4684E"/>
    <w:rsid w:val="00C53F1F"/>
    <w:rsid w:val="00C6357B"/>
    <w:rsid w:val="00C7241A"/>
    <w:rsid w:val="00C749FC"/>
    <w:rsid w:val="00C752C7"/>
    <w:rsid w:val="00C8105A"/>
    <w:rsid w:val="00C85DCD"/>
    <w:rsid w:val="00C95DFA"/>
    <w:rsid w:val="00CB1612"/>
    <w:rsid w:val="00CB1BFE"/>
    <w:rsid w:val="00CB50C6"/>
    <w:rsid w:val="00CB78AF"/>
    <w:rsid w:val="00CC3D18"/>
    <w:rsid w:val="00CD118E"/>
    <w:rsid w:val="00CD1756"/>
    <w:rsid w:val="00CD37A3"/>
    <w:rsid w:val="00CD3E16"/>
    <w:rsid w:val="00CE496A"/>
    <w:rsid w:val="00CE6526"/>
    <w:rsid w:val="00CE6698"/>
    <w:rsid w:val="00CF0A35"/>
    <w:rsid w:val="00CF3022"/>
    <w:rsid w:val="00CF384F"/>
    <w:rsid w:val="00D01988"/>
    <w:rsid w:val="00D03FC6"/>
    <w:rsid w:val="00D051EC"/>
    <w:rsid w:val="00D066AD"/>
    <w:rsid w:val="00D143F3"/>
    <w:rsid w:val="00D146CB"/>
    <w:rsid w:val="00D14793"/>
    <w:rsid w:val="00D2053F"/>
    <w:rsid w:val="00D23669"/>
    <w:rsid w:val="00D24796"/>
    <w:rsid w:val="00D24EFF"/>
    <w:rsid w:val="00D331FE"/>
    <w:rsid w:val="00D33347"/>
    <w:rsid w:val="00D3730B"/>
    <w:rsid w:val="00D4403D"/>
    <w:rsid w:val="00D4407C"/>
    <w:rsid w:val="00D448F6"/>
    <w:rsid w:val="00D47276"/>
    <w:rsid w:val="00D50018"/>
    <w:rsid w:val="00D50A3C"/>
    <w:rsid w:val="00D50FDC"/>
    <w:rsid w:val="00D5485E"/>
    <w:rsid w:val="00D549CB"/>
    <w:rsid w:val="00D56CC6"/>
    <w:rsid w:val="00D574DD"/>
    <w:rsid w:val="00D57699"/>
    <w:rsid w:val="00D6285B"/>
    <w:rsid w:val="00D6734A"/>
    <w:rsid w:val="00D67A39"/>
    <w:rsid w:val="00D711B8"/>
    <w:rsid w:val="00D71368"/>
    <w:rsid w:val="00D7709A"/>
    <w:rsid w:val="00D770D4"/>
    <w:rsid w:val="00D806C9"/>
    <w:rsid w:val="00D811A0"/>
    <w:rsid w:val="00DA42BB"/>
    <w:rsid w:val="00DA5C60"/>
    <w:rsid w:val="00DB3AF4"/>
    <w:rsid w:val="00DC225C"/>
    <w:rsid w:val="00DC4AAF"/>
    <w:rsid w:val="00DC580B"/>
    <w:rsid w:val="00DD0117"/>
    <w:rsid w:val="00DD02FC"/>
    <w:rsid w:val="00DD126E"/>
    <w:rsid w:val="00DD22E7"/>
    <w:rsid w:val="00DD2BCD"/>
    <w:rsid w:val="00DE3051"/>
    <w:rsid w:val="00DE35D2"/>
    <w:rsid w:val="00DE76D7"/>
    <w:rsid w:val="00DE7B8C"/>
    <w:rsid w:val="00E00A5A"/>
    <w:rsid w:val="00E01911"/>
    <w:rsid w:val="00E01C5D"/>
    <w:rsid w:val="00E02723"/>
    <w:rsid w:val="00E04213"/>
    <w:rsid w:val="00E0515B"/>
    <w:rsid w:val="00E07D66"/>
    <w:rsid w:val="00E20584"/>
    <w:rsid w:val="00E25080"/>
    <w:rsid w:val="00E25216"/>
    <w:rsid w:val="00E30450"/>
    <w:rsid w:val="00E35A9D"/>
    <w:rsid w:val="00E35FCF"/>
    <w:rsid w:val="00E36391"/>
    <w:rsid w:val="00E417C1"/>
    <w:rsid w:val="00E4479D"/>
    <w:rsid w:val="00E45AA8"/>
    <w:rsid w:val="00E50881"/>
    <w:rsid w:val="00E50935"/>
    <w:rsid w:val="00E54E56"/>
    <w:rsid w:val="00E57919"/>
    <w:rsid w:val="00E57BFD"/>
    <w:rsid w:val="00E61416"/>
    <w:rsid w:val="00E63995"/>
    <w:rsid w:val="00E67DF9"/>
    <w:rsid w:val="00E71305"/>
    <w:rsid w:val="00E729A4"/>
    <w:rsid w:val="00E73384"/>
    <w:rsid w:val="00E77326"/>
    <w:rsid w:val="00E85A5D"/>
    <w:rsid w:val="00E9077E"/>
    <w:rsid w:val="00E91FDA"/>
    <w:rsid w:val="00E975B0"/>
    <w:rsid w:val="00E97633"/>
    <w:rsid w:val="00E9770F"/>
    <w:rsid w:val="00EA0F69"/>
    <w:rsid w:val="00EA3C60"/>
    <w:rsid w:val="00EA5C3E"/>
    <w:rsid w:val="00EA5E6D"/>
    <w:rsid w:val="00EA6E6E"/>
    <w:rsid w:val="00EB7A53"/>
    <w:rsid w:val="00EC5BDE"/>
    <w:rsid w:val="00ED22A9"/>
    <w:rsid w:val="00ED23F0"/>
    <w:rsid w:val="00EE4103"/>
    <w:rsid w:val="00EE5C20"/>
    <w:rsid w:val="00EF4673"/>
    <w:rsid w:val="00EF6FC8"/>
    <w:rsid w:val="00EF77DE"/>
    <w:rsid w:val="00F0317C"/>
    <w:rsid w:val="00F03242"/>
    <w:rsid w:val="00F11E41"/>
    <w:rsid w:val="00F14E45"/>
    <w:rsid w:val="00F157AF"/>
    <w:rsid w:val="00F15B51"/>
    <w:rsid w:val="00F23A65"/>
    <w:rsid w:val="00F26CFA"/>
    <w:rsid w:val="00F3118A"/>
    <w:rsid w:val="00F33A49"/>
    <w:rsid w:val="00F33F25"/>
    <w:rsid w:val="00F34AFC"/>
    <w:rsid w:val="00F40EB4"/>
    <w:rsid w:val="00F4107F"/>
    <w:rsid w:val="00F432DA"/>
    <w:rsid w:val="00F47222"/>
    <w:rsid w:val="00F51BBA"/>
    <w:rsid w:val="00F527F1"/>
    <w:rsid w:val="00F564C9"/>
    <w:rsid w:val="00F56F5D"/>
    <w:rsid w:val="00F60940"/>
    <w:rsid w:val="00F61F4C"/>
    <w:rsid w:val="00F64C80"/>
    <w:rsid w:val="00F65310"/>
    <w:rsid w:val="00F65DB1"/>
    <w:rsid w:val="00F716AE"/>
    <w:rsid w:val="00F72F12"/>
    <w:rsid w:val="00F736DA"/>
    <w:rsid w:val="00F82F5E"/>
    <w:rsid w:val="00F8472B"/>
    <w:rsid w:val="00F8545B"/>
    <w:rsid w:val="00F90DE5"/>
    <w:rsid w:val="00F95579"/>
    <w:rsid w:val="00FA3816"/>
    <w:rsid w:val="00FB14A7"/>
    <w:rsid w:val="00FC39B5"/>
    <w:rsid w:val="00FC49EE"/>
    <w:rsid w:val="00FC5530"/>
    <w:rsid w:val="00FD1376"/>
    <w:rsid w:val="00FD2651"/>
    <w:rsid w:val="00FD2AE6"/>
    <w:rsid w:val="00FD3442"/>
    <w:rsid w:val="00FD42B1"/>
    <w:rsid w:val="00FD6446"/>
    <w:rsid w:val="00FD7003"/>
    <w:rsid w:val="00FE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5DE96"/>
  <w15:docId w15:val="{A1BE404E-8A6B-4B48-AD1D-6AC0E946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kern w:val="24"/>
        <w:sz w:val="23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pPr>
      <w:spacing w:after="180" w:line="264" w:lineRule="auto"/>
    </w:pPr>
  </w:style>
  <w:style w:type="paragraph" w:styleId="1">
    <w:name w:val="heading 1"/>
    <w:basedOn w:val="a1"/>
    <w:next w:val="a1"/>
    <w:link w:val="10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ajorEastAsia" w:hAnsiTheme="majorHAnsi"/>
      <w:caps/>
      <w:color w:val="775F55" w:themeColor="text2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30">
    <w:name w:val="heading 3"/>
    <w:basedOn w:val="a1"/>
    <w:next w:val="a1"/>
    <w:link w:val="31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40">
    <w:name w:val="heading 4"/>
    <w:basedOn w:val="a1"/>
    <w:next w:val="a1"/>
    <w:link w:val="41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1"/>
    <w:next w:val="a1"/>
    <w:link w:val="51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="Times New Roman"/>
      <w:caps/>
      <w:color w:val="775F55" w:themeColor="text2"/>
      <w:sz w:val="32"/>
      <w:szCs w:val="32"/>
    </w:rPr>
  </w:style>
  <w:style w:type="character" w:customStyle="1" w:styleId="21">
    <w:name w:val="标题 2字符"/>
    <w:basedOn w:val="a2"/>
    <w:link w:val="20"/>
    <w:uiPriority w:val="9"/>
    <w:rPr>
      <w:rFonts w:cs="Times New Roman"/>
      <w:b/>
      <w:color w:val="94B6D2" w:themeColor="accent1"/>
      <w:spacing w:val="20"/>
      <w:sz w:val="28"/>
      <w:szCs w:val="28"/>
    </w:rPr>
  </w:style>
  <w:style w:type="character" w:customStyle="1" w:styleId="31">
    <w:name w:val="标题 3字符"/>
    <w:basedOn w:val="a2"/>
    <w:link w:val="30"/>
    <w:uiPriority w:val="9"/>
    <w:rPr>
      <w:rFonts w:cs="Times New Roman"/>
      <w:b/>
      <w:color w:val="000000" w:themeColor="text1"/>
      <w:spacing w:val="10"/>
      <w:sz w:val="23"/>
      <w:szCs w:val="23"/>
    </w:rPr>
  </w:style>
  <w:style w:type="paragraph" w:styleId="a5">
    <w:name w:val="footer"/>
    <w:basedOn w:val="a1"/>
    <w:link w:val="a6"/>
    <w:uiPriority w:val="99"/>
    <w:unhideWhenUsed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2"/>
    <w:link w:val="a5"/>
    <w:uiPriority w:val="99"/>
    <w:rPr>
      <w:rFonts w:cs="Times New Roman"/>
      <w:sz w:val="23"/>
      <w:szCs w:val="23"/>
    </w:rPr>
  </w:style>
  <w:style w:type="paragraph" w:styleId="a7">
    <w:name w:val="header"/>
    <w:basedOn w:val="a1"/>
    <w:link w:val="a8"/>
    <w:uiPriority w:val="99"/>
    <w:unhideWhenUsed/>
    <w:pPr>
      <w:tabs>
        <w:tab w:val="center" w:pos="4320"/>
        <w:tab w:val="right" w:pos="8640"/>
      </w:tabs>
    </w:pPr>
  </w:style>
  <w:style w:type="character" w:customStyle="1" w:styleId="a8">
    <w:name w:val="页眉字符"/>
    <w:basedOn w:val="a2"/>
    <w:link w:val="a7"/>
    <w:uiPriority w:val="99"/>
    <w:rPr>
      <w:rFonts w:cs="Times New Roman"/>
      <w:sz w:val="23"/>
      <w:szCs w:val="23"/>
    </w:rPr>
  </w:style>
  <w:style w:type="paragraph" w:styleId="a9">
    <w:name w:val="Intense Quote"/>
    <w:basedOn w:val="a1"/>
    <w:link w:val="aa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aa">
    <w:name w:val="明显引用字符"/>
    <w:basedOn w:val="a2"/>
    <w:link w:val="a9"/>
    <w:uiPriority w:val="30"/>
    <w:rPr>
      <w:rFonts w:cs="Times New Roman"/>
      <w:b/>
      <w:color w:val="DD8047" w:themeColor="accent2"/>
      <w:sz w:val="23"/>
      <w:szCs w:val="23"/>
      <w:shd w:val="clear" w:color="auto" w:fill="FFFFFF" w:themeFill="background1"/>
    </w:rPr>
  </w:style>
  <w:style w:type="paragraph" w:styleId="ab">
    <w:name w:val="Subtitle"/>
    <w:basedOn w:val="a1"/>
    <w:link w:val="ac"/>
    <w:uiPriority w:val="11"/>
    <w:qFormat/>
    <w:pPr>
      <w:spacing w:after="720" w:line="240" w:lineRule="auto"/>
    </w:pPr>
    <w:rPr>
      <w:rFonts w:asciiTheme="majorHAnsi" w:eastAsiaTheme="majorEastAsia" w:hAnsiTheme="majorHAnsi"/>
      <w:b/>
      <w:caps/>
      <w:color w:val="DD8047" w:themeColor="accent2"/>
      <w:spacing w:val="50"/>
      <w:sz w:val="24"/>
      <w:szCs w:val="24"/>
    </w:rPr>
  </w:style>
  <w:style w:type="character" w:customStyle="1" w:styleId="ac">
    <w:name w:val="副标题字符"/>
    <w:basedOn w:val="a2"/>
    <w:link w:val="ab"/>
    <w:uiPriority w:val="11"/>
    <w:rPr>
      <w:rFonts w:asciiTheme="majorHAnsi" w:eastAsiaTheme="majorEastAsia" w:hAnsiTheme="majorHAnsi" w:cs="Times New Roman"/>
      <w:b/>
      <w:caps/>
      <w:color w:val="DD8047" w:themeColor="accent2"/>
      <w:spacing w:val="50"/>
      <w:sz w:val="24"/>
    </w:rPr>
  </w:style>
  <w:style w:type="paragraph" w:styleId="ad">
    <w:name w:val="Title"/>
    <w:basedOn w:val="a1"/>
    <w:link w:val="ae"/>
    <w:uiPriority w:val="10"/>
    <w:qFormat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ae">
    <w:name w:val="标题字符"/>
    <w:basedOn w:val="a2"/>
    <w:link w:val="ad"/>
    <w:uiPriority w:val="10"/>
    <w:rPr>
      <w:rFonts w:cs="Times New Roman"/>
      <w:color w:val="775F55" w:themeColor="text2"/>
      <w:sz w:val="72"/>
      <w:szCs w:val="72"/>
    </w:rPr>
  </w:style>
  <w:style w:type="paragraph" w:styleId="af">
    <w:name w:val="Balloon Text"/>
    <w:basedOn w:val="a1"/>
    <w:link w:val="af0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af0">
    <w:name w:val="批注框文本字符"/>
    <w:basedOn w:val="a2"/>
    <w:link w:val="af"/>
    <w:uiPriority w:val="99"/>
    <w:semiHidden/>
    <w:rPr>
      <w:rFonts w:ascii="Tahoma" w:eastAsia="Tahoma" w:hAnsi="Tahoma" w:cs="Tahoma"/>
      <w:sz w:val="16"/>
      <w:szCs w:val="16"/>
    </w:rPr>
  </w:style>
  <w:style w:type="character" w:styleId="af1">
    <w:name w:val="Book Title"/>
    <w:basedOn w:val="a2"/>
    <w:uiPriority w:val="33"/>
    <w:qFormat/>
    <w:rPr>
      <w:rFonts w:asciiTheme="minorHAnsi" w:eastAsiaTheme="minorEastAsia" w:hAnsiTheme="minorHAnsi" w:cs="Times New Roman"/>
      <w:i/>
      <w:color w:val="775F55" w:themeColor="text2"/>
      <w:sz w:val="23"/>
      <w:szCs w:val="23"/>
    </w:rPr>
  </w:style>
  <w:style w:type="paragraph" w:styleId="af2">
    <w:name w:val="caption"/>
    <w:basedOn w:val="a1"/>
    <w:next w:val="a1"/>
    <w:uiPriority w:val="35"/>
    <w:unhideWhenUsed/>
    <w:rPr>
      <w:b/>
      <w:bCs/>
      <w:caps/>
      <w:sz w:val="16"/>
      <w:szCs w:val="16"/>
    </w:rPr>
  </w:style>
  <w:style w:type="character" w:styleId="af3">
    <w:name w:val="Emphasis"/>
    <w:uiPriority w:val="20"/>
    <w:qFormat/>
    <w:rPr>
      <w:rFonts w:asciiTheme="minorHAnsi" w:eastAsiaTheme="minorEastAsia" w:hAnsiTheme="minorHAnsi"/>
      <w:b/>
      <w:i/>
      <w:color w:val="775F55" w:themeColor="text2"/>
      <w:spacing w:val="10"/>
      <w:sz w:val="23"/>
    </w:rPr>
  </w:style>
  <w:style w:type="character" w:customStyle="1" w:styleId="41">
    <w:name w:val="标题 4字符"/>
    <w:basedOn w:val="a2"/>
    <w:link w:val="40"/>
    <w:uiPriority w:val="9"/>
    <w:rPr>
      <w:rFonts w:cs="Times New Roman"/>
      <w:caps/>
      <w:spacing w:val="14"/>
    </w:rPr>
  </w:style>
  <w:style w:type="character" w:customStyle="1" w:styleId="51">
    <w:name w:val="标题 5字符"/>
    <w:basedOn w:val="a2"/>
    <w:link w:val="50"/>
    <w:uiPriority w:val="9"/>
    <w:semiHidden/>
    <w:rPr>
      <w:rFonts w:cs="Times New Roman"/>
      <w:b/>
      <w:color w:val="775F55" w:themeColor="text2"/>
      <w:spacing w:val="10"/>
      <w:sz w:val="23"/>
      <w:szCs w:val="23"/>
    </w:rPr>
  </w:style>
  <w:style w:type="character" w:customStyle="1" w:styleId="60">
    <w:name w:val="标题 6字符"/>
    <w:basedOn w:val="a2"/>
    <w:link w:val="6"/>
    <w:uiPriority w:val="9"/>
    <w:semiHidden/>
    <w:rPr>
      <w:rFonts w:cs="Times New Roman"/>
      <w:b/>
      <w:color w:val="DD8047" w:themeColor="accent2"/>
      <w:spacing w:val="10"/>
      <w:sz w:val="23"/>
      <w:szCs w:val="23"/>
    </w:rPr>
  </w:style>
  <w:style w:type="character" w:customStyle="1" w:styleId="70">
    <w:name w:val="标题 7字符"/>
    <w:basedOn w:val="a2"/>
    <w:link w:val="7"/>
    <w:uiPriority w:val="9"/>
    <w:semiHidden/>
    <w:rPr>
      <w:rFonts w:cs="Times New Roman"/>
      <w:smallCaps/>
      <w:color w:val="000000" w:themeColor="text1"/>
      <w:spacing w:val="10"/>
      <w:sz w:val="23"/>
      <w:szCs w:val="23"/>
    </w:rPr>
  </w:style>
  <w:style w:type="character" w:customStyle="1" w:styleId="80">
    <w:name w:val="标题 8字符"/>
    <w:basedOn w:val="a2"/>
    <w:link w:val="8"/>
    <w:uiPriority w:val="9"/>
    <w:semiHidden/>
    <w:rPr>
      <w:rFonts w:cs="Times New Roman"/>
      <w:b/>
      <w:i/>
      <w:color w:val="94B6D2" w:themeColor="accent1"/>
      <w:spacing w:val="10"/>
      <w:sz w:val="24"/>
      <w:szCs w:val="24"/>
    </w:rPr>
  </w:style>
  <w:style w:type="character" w:customStyle="1" w:styleId="90">
    <w:name w:val="标题 9字符"/>
    <w:basedOn w:val="a2"/>
    <w:link w:val="9"/>
    <w:uiPriority w:val="9"/>
    <w:semiHidden/>
    <w:rPr>
      <w:rFonts w:cs="Times New Roman"/>
      <w:b/>
      <w:caps/>
      <w:color w:val="A5AB81" w:themeColor="accent3"/>
      <w:spacing w:val="40"/>
      <w:sz w:val="20"/>
      <w:szCs w:val="20"/>
    </w:rPr>
  </w:style>
  <w:style w:type="character" w:styleId="af4">
    <w:name w:val="Hyperlink"/>
    <w:basedOn w:val="a2"/>
    <w:uiPriority w:val="99"/>
    <w:unhideWhenUsed/>
    <w:rPr>
      <w:color w:val="F7B615" w:themeColor="hyperlink"/>
      <w:u w:val="single"/>
    </w:rPr>
  </w:style>
  <w:style w:type="character" w:styleId="af5">
    <w:name w:val="Intense Emphasis"/>
    <w:basedOn w:val="a2"/>
    <w:uiPriority w:val="21"/>
    <w:qFormat/>
    <w:rPr>
      <w:rFonts w:asciiTheme="minorHAnsi" w:eastAsiaTheme="minorEastAsia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af6">
    <w:name w:val="Intense Reference"/>
    <w:basedOn w:val="a2"/>
    <w:uiPriority w:val="32"/>
    <w:qFormat/>
    <w:rPr>
      <w:rFonts w:asciiTheme="minorHAnsi" w:eastAsiaTheme="minorEastAsia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af7">
    <w:name w:val="List"/>
    <w:basedOn w:val="a1"/>
    <w:uiPriority w:val="99"/>
    <w:semiHidden/>
    <w:unhideWhenUsed/>
    <w:pPr>
      <w:ind w:left="360" w:hanging="360"/>
    </w:pPr>
  </w:style>
  <w:style w:type="paragraph" w:styleId="22">
    <w:name w:val="List 2"/>
    <w:basedOn w:val="a1"/>
    <w:uiPriority w:val="99"/>
    <w:semiHidden/>
    <w:unhideWhenUsed/>
    <w:pPr>
      <w:ind w:left="720" w:hanging="360"/>
    </w:pPr>
  </w:style>
  <w:style w:type="paragraph" w:styleId="a0">
    <w:name w:val="List Bullet"/>
    <w:basedOn w:val="a1"/>
    <w:uiPriority w:val="36"/>
    <w:unhideWhenUsed/>
    <w:qFormat/>
    <w:pPr>
      <w:numPr>
        <w:numId w:val="18"/>
      </w:numPr>
    </w:pPr>
    <w:rPr>
      <w:sz w:val="24"/>
    </w:rPr>
  </w:style>
  <w:style w:type="paragraph" w:styleId="2">
    <w:name w:val="List Bullet 2"/>
    <w:basedOn w:val="a1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3">
    <w:name w:val="List Bullet 3"/>
    <w:basedOn w:val="a1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4">
    <w:name w:val="List Bullet 4"/>
    <w:basedOn w:val="a1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5">
    <w:name w:val="List Bullet 5"/>
    <w:basedOn w:val="a1"/>
    <w:uiPriority w:val="36"/>
    <w:unhideWhenUsed/>
    <w:qFormat/>
    <w:pPr>
      <w:numPr>
        <w:numId w:val="22"/>
      </w:numPr>
    </w:pPr>
  </w:style>
  <w:style w:type="paragraph" w:styleId="af8">
    <w:name w:val="List Paragraph"/>
    <w:basedOn w:val="a1"/>
    <w:uiPriority w:val="34"/>
    <w:unhideWhenUsed/>
    <w:qFormat/>
    <w:pPr>
      <w:ind w:left="720"/>
      <w:contextualSpacing/>
    </w:pPr>
  </w:style>
  <w:style w:type="numbering" w:customStyle="1" w:styleId="a">
    <w:name w:val="中间列表样式"/>
    <w:uiPriority w:val="99"/>
    <w:pPr>
      <w:numPr>
        <w:numId w:val="11"/>
      </w:numPr>
    </w:pPr>
  </w:style>
  <w:style w:type="paragraph" w:styleId="af9">
    <w:name w:val="No Spacing"/>
    <w:basedOn w:val="a1"/>
    <w:uiPriority w:val="99"/>
    <w:qFormat/>
    <w:pPr>
      <w:spacing w:after="0" w:line="240" w:lineRule="auto"/>
    </w:pPr>
  </w:style>
  <w:style w:type="character" w:styleId="afa">
    <w:name w:val="Placeholder Text"/>
    <w:basedOn w:val="a2"/>
    <w:uiPriority w:val="99"/>
    <w:unhideWhenUsed/>
    <w:rPr>
      <w:color w:val="808080"/>
    </w:rPr>
  </w:style>
  <w:style w:type="paragraph" w:styleId="afb">
    <w:name w:val="Quote"/>
    <w:basedOn w:val="a1"/>
    <w:link w:val="afc"/>
    <w:uiPriority w:val="29"/>
    <w:qFormat/>
    <w:rPr>
      <w:i/>
      <w:smallCaps/>
      <w:color w:val="775F55" w:themeColor="text2"/>
      <w:spacing w:val="6"/>
    </w:rPr>
  </w:style>
  <w:style w:type="character" w:customStyle="1" w:styleId="afc">
    <w:name w:val="引用字符"/>
    <w:basedOn w:val="a2"/>
    <w:link w:val="afb"/>
    <w:uiPriority w:val="29"/>
    <w:rPr>
      <w:rFonts w:cs="Times New Roman"/>
      <w:i/>
      <w:smallCaps/>
      <w:color w:val="775F55" w:themeColor="text2"/>
      <w:spacing w:val="6"/>
      <w:sz w:val="23"/>
      <w:szCs w:val="23"/>
    </w:rPr>
  </w:style>
  <w:style w:type="character" w:styleId="afd">
    <w:name w:val="Strong"/>
    <w:uiPriority w:val="22"/>
    <w:qFormat/>
    <w:rPr>
      <w:rFonts w:asciiTheme="minorHAnsi" w:eastAsiaTheme="minorEastAsia" w:hAnsiTheme="minorHAnsi"/>
      <w:b/>
      <w:color w:val="DD8047" w:themeColor="accent2"/>
    </w:rPr>
  </w:style>
  <w:style w:type="character" w:styleId="afe">
    <w:name w:val="Subtle Emphasis"/>
    <w:basedOn w:val="a2"/>
    <w:uiPriority w:val="19"/>
    <w:qFormat/>
    <w:rPr>
      <w:rFonts w:asciiTheme="minorHAnsi" w:eastAsiaTheme="minorEastAsia" w:hAnsiTheme="minorHAnsi"/>
      <w:i/>
      <w:sz w:val="23"/>
    </w:rPr>
  </w:style>
  <w:style w:type="character" w:styleId="aff">
    <w:name w:val="Subtle Reference"/>
    <w:basedOn w:val="a2"/>
    <w:uiPriority w:val="31"/>
    <w:qFormat/>
    <w:rPr>
      <w:rFonts w:asciiTheme="minorHAnsi" w:eastAsiaTheme="minorEastAsia" w:hAnsiTheme="minorHAnsi"/>
      <w:b/>
      <w:i/>
      <w:color w:val="775F55" w:themeColor="text2"/>
      <w:sz w:val="23"/>
    </w:rPr>
  </w:style>
  <w:style w:type="table" w:styleId="aff0">
    <w:name w:val="Table Grid"/>
    <w:basedOn w:val="a3"/>
    <w:uiPriority w:val="1"/>
    <w:pPr>
      <w:spacing w:after="0" w:line="240" w:lineRule="auto"/>
    </w:pPr>
    <w:rPr>
      <w:rFonts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1">
    <w:name w:val="table of authorities"/>
    <w:basedOn w:val="a1"/>
    <w:next w:val="a1"/>
    <w:uiPriority w:val="99"/>
    <w:semiHidden/>
    <w:unhideWhenUsed/>
    <w:pPr>
      <w:ind w:left="220" w:hanging="220"/>
    </w:pPr>
  </w:style>
  <w:style w:type="paragraph" w:styleId="11">
    <w:name w:val="toc 1"/>
    <w:basedOn w:val="a1"/>
    <w:next w:val="a1"/>
    <w:autoRedefine/>
    <w:uiPriority w:val="39"/>
    <w:unhideWhenUsed/>
    <w:pPr>
      <w:tabs>
        <w:tab w:val="right" w:leader="dot" w:pos="8630"/>
      </w:tabs>
      <w:spacing w:before="180" w:after="40" w:line="240" w:lineRule="auto"/>
    </w:pPr>
    <w:rPr>
      <w:b/>
      <w:caps/>
      <w:color w:val="775F55" w:themeColor="text2"/>
    </w:rPr>
  </w:style>
  <w:style w:type="paragraph" w:styleId="23">
    <w:name w:val="toc 2"/>
    <w:basedOn w:val="a1"/>
    <w:next w:val="a1"/>
    <w:autoRedefine/>
    <w:uiPriority w:val="39"/>
    <w:unhideWhenUsed/>
    <w:pPr>
      <w:tabs>
        <w:tab w:val="right" w:leader="dot" w:pos="8630"/>
      </w:tabs>
      <w:spacing w:after="40" w:line="240" w:lineRule="auto"/>
      <w:ind w:left="144"/>
    </w:pPr>
  </w:style>
  <w:style w:type="paragraph" w:styleId="32">
    <w:name w:val="toc 3"/>
    <w:basedOn w:val="a1"/>
    <w:next w:val="a1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88"/>
    </w:pPr>
  </w:style>
  <w:style w:type="paragraph" w:styleId="42">
    <w:name w:val="toc 4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</w:style>
  <w:style w:type="paragraph" w:styleId="52">
    <w:name w:val="toc 5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</w:style>
  <w:style w:type="paragraph" w:styleId="61">
    <w:name w:val="toc 6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</w:style>
  <w:style w:type="paragraph" w:styleId="71">
    <w:name w:val="toc 7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</w:style>
  <w:style w:type="paragraph" w:styleId="81">
    <w:name w:val="toc 8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</w:style>
  <w:style w:type="paragraph" w:styleId="91">
    <w:name w:val="toc 9"/>
    <w:basedOn w:val="a1"/>
    <w:next w:val="a1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</w:style>
  <w:style w:type="paragraph" w:customStyle="1" w:styleId="aff2">
    <w:name w:val="类别"/>
    <w:basedOn w:val="a1"/>
    <w:uiPriority w:val="49"/>
    <w:pPr>
      <w:spacing w:after="0"/>
    </w:pPr>
    <w:rPr>
      <w:b/>
      <w:sz w:val="24"/>
      <w:szCs w:val="24"/>
    </w:rPr>
  </w:style>
  <w:style w:type="paragraph" w:customStyle="1" w:styleId="aff3">
    <w:name w:val="公司名称"/>
    <w:basedOn w:val="a1"/>
    <w:uiPriority w:val="49"/>
    <w:pPr>
      <w:spacing w:after="0"/>
    </w:pPr>
    <w:rPr>
      <w:rFonts w:cstheme="minorBidi"/>
      <w:sz w:val="36"/>
      <w:szCs w:val="36"/>
    </w:rPr>
  </w:style>
  <w:style w:type="paragraph" w:customStyle="1" w:styleId="aff4">
    <w:name w:val="页脚偶数"/>
    <w:basedOn w:val="a1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aff5">
    <w:name w:val="奇数页脚"/>
    <w:basedOn w:val="a1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aff6">
    <w:name w:val="偶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b/>
      <w:color w:val="775F55" w:themeColor="text2"/>
      <w:sz w:val="20"/>
    </w:rPr>
  </w:style>
  <w:style w:type="paragraph" w:customStyle="1" w:styleId="aff7">
    <w:name w:val="奇数页眉"/>
    <w:basedOn w:val="a1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b/>
      <w:color w:val="775F55" w:themeColor="text2"/>
      <w:sz w:val="20"/>
    </w:rPr>
  </w:style>
  <w:style w:type="paragraph" w:customStyle="1" w:styleId="12">
    <w:name w:val="无间隔1"/>
    <w:basedOn w:val="a1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aff8">
    <w:name w:val="TOC Heading"/>
    <w:basedOn w:val="1"/>
    <w:next w:val="a1"/>
    <w:uiPriority w:val="39"/>
    <w:unhideWhenUsed/>
    <w:qFormat/>
    <w:rsid w:val="00BE67C5"/>
    <w:pPr>
      <w:keepNext/>
      <w:keepLines/>
      <w:spacing w:before="240" w:after="0" w:line="259" w:lineRule="auto"/>
      <w:outlineLvl w:val="9"/>
    </w:pPr>
    <w:rPr>
      <w:rFonts w:cstheme="majorBidi"/>
      <w:caps w:val="0"/>
      <w:color w:val="548AB7" w:themeColor="accent1" w:themeShade="BF"/>
      <w:kern w:val="0"/>
      <w14:ligatures w14:val="none"/>
    </w:rPr>
  </w:style>
  <w:style w:type="paragraph" w:styleId="HTML">
    <w:name w:val="HTML Preformatted"/>
    <w:basedOn w:val="a1"/>
    <w:link w:val="HTML0"/>
    <w:uiPriority w:val="99"/>
    <w:semiHidden/>
    <w:unhideWhenUsed/>
    <w:rsid w:val="00CB50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字符"/>
    <w:basedOn w:val="a2"/>
    <w:link w:val="HTML"/>
    <w:uiPriority w:val="99"/>
    <w:semiHidden/>
    <w:rsid w:val="00CB50C6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aff9">
    <w:name w:val="FollowedHyperlink"/>
    <w:basedOn w:val="a2"/>
    <w:uiPriority w:val="99"/>
    <w:semiHidden/>
    <w:unhideWhenUsed/>
    <w:rsid w:val="00CC3D18"/>
    <w:rPr>
      <w:color w:val="704404" w:themeColor="followedHyperlink"/>
      <w:u w:val="single"/>
    </w:rPr>
  </w:style>
  <w:style w:type="character" w:styleId="affa">
    <w:name w:val="Mention"/>
    <w:basedOn w:val="a2"/>
    <w:uiPriority w:val="99"/>
    <w:semiHidden/>
    <w:unhideWhenUsed/>
    <w:rsid w:val="00D143F3"/>
    <w:rPr>
      <w:color w:val="2B579A"/>
      <w:shd w:val="clear" w:color="auto" w:fill="E6E6E6"/>
    </w:rPr>
  </w:style>
  <w:style w:type="paragraph" w:styleId="affb">
    <w:name w:val="Document Map"/>
    <w:basedOn w:val="a1"/>
    <w:link w:val="affc"/>
    <w:uiPriority w:val="99"/>
    <w:semiHidden/>
    <w:unhideWhenUsed/>
    <w:rsid w:val="00D051EC"/>
    <w:rPr>
      <w:rFonts w:ascii="宋体" w:eastAsia="宋体"/>
      <w:sz w:val="24"/>
      <w:szCs w:val="24"/>
    </w:rPr>
  </w:style>
  <w:style w:type="character" w:customStyle="1" w:styleId="affc">
    <w:name w:val="文档结构图字符"/>
    <w:basedOn w:val="a2"/>
    <w:link w:val="affb"/>
    <w:uiPriority w:val="99"/>
    <w:semiHidden/>
    <w:rsid w:val="00D051EC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maven.apache.org/guides/plugin/guide-java-plugin-development.html" TargetMode="External"/><Relationship Id="rId21" Type="http://schemas.openxmlformats.org/officeDocument/2006/relationships/image" Target="media/image9.png"/><Relationship Id="rId22" Type="http://schemas.openxmlformats.org/officeDocument/2006/relationships/hyperlink" Target="http://192.168.1.6:8081/nexus" TargetMode="External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1.xml"/><Relationship Id="rId28" Type="http://schemas.openxmlformats.org/officeDocument/2006/relationships/footer" Target="footer2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hyperlink" Target="https://maven.apache.org/download.cgi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hyperlink" Target="https://maven.apache.org/plugins/" TargetMode="External"/><Relationship Id="rId19" Type="http://schemas.openxmlformats.org/officeDocument/2006/relationships/hyperlink" Target="http://www.mojohaus.org/plugins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&#25253;&#34920;&#65288;&#20013;&#24615;&#20027;&#39064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Relationship Id="rId2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333CDF8-6606-41CB-8781-B195AE9EC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A7355-8ED2-C646-A587-84E8979B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C:\Users\James\AppData\Roaming\Microsoft\Templates\报表（中性主题）.dotx</Template>
  <TotalTime>1545</TotalTime>
  <Pages>1</Pages>
  <Words>496</Words>
  <Characters>2832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咕泡学院出品 http://www.guapedu.com</vt:lpstr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咕泡学院出品 http://www.guapedu.com</dc:title>
  <dc:creator>James</dc:creator>
  <cp:keywords/>
  <cp:lastModifiedBy>Microsoft Office 用户</cp:lastModifiedBy>
  <cp:revision>650</cp:revision>
  <cp:lastPrinted>2017-04-23T01:58:00Z</cp:lastPrinted>
  <dcterms:created xsi:type="dcterms:W3CDTF">2017-02-21T13:35:00Z</dcterms:created>
  <dcterms:modified xsi:type="dcterms:W3CDTF">2018-12-14T09:00:00Z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